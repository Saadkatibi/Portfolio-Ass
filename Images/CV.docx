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E613" w14:textId="6133DAFA" w:rsidR="001051B0" w:rsidRPr="001953DE" w:rsidRDefault="001051B0" w:rsidP="001051B0">
      <w:pPr>
        <w:tabs>
          <w:tab w:val="left" w:pos="90"/>
        </w:tabs>
        <w:spacing w:after="0" w:line="276" w:lineRule="auto"/>
        <w:ind w:right="18"/>
        <w:rPr>
          <w:rFonts w:ascii="Garamond" w:hAnsi="Garamond"/>
          <w:b/>
          <w:sz w:val="20"/>
          <w:szCs w:val="20"/>
          <w:lang w:val="en-US"/>
        </w:rPr>
      </w:pPr>
      <w:bookmarkStart w:id="0" w:name="_Hlk49759311"/>
      <w:r w:rsidRPr="001953DE">
        <w:rPr>
          <w:rFonts w:ascii="Garamond" w:hAnsi="Garamond"/>
          <w:b/>
          <w:sz w:val="20"/>
          <w:szCs w:val="20"/>
          <w:lang w:val="en-US"/>
        </w:rPr>
        <w:t>KATIBI, SA’AD ONAOLAPO</w:t>
      </w:r>
    </w:p>
    <w:p w14:paraId="78ECB721" w14:textId="77777777" w:rsidR="00704327" w:rsidRPr="001953DE" w:rsidRDefault="00704327" w:rsidP="00623A9B">
      <w:pPr>
        <w:tabs>
          <w:tab w:val="left" w:pos="90"/>
        </w:tabs>
        <w:spacing w:after="0" w:line="276" w:lineRule="auto"/>
        <w:ind w:right="18"/>
        <w:rPr>
          <w:rFonts w:ascii="Garamond" w:hAnsi="Garamond"/>
          <w:b/>
          <w:sz w:val="20"/>
          <w:szCs w:val="20"/>
        </w:rPr>
      </w:pPr>
    </w:p>
    <w:p w14:paraId="58D4DE9D" w14:textId="220C6C66" w:rsidR="00704327" w:rsidRPr="001953DE" w:rsidRDefault="00F953FC" w:rsidP="00704327">
      <w:pPr>
        <w:pBdr>
          <w:bottom w:val="single" w:sz="6" w:space="1" w:color="auto"/>
        </w:pBdr>
        <w:spacing w:after="0" w:line="276" w:lineRule="auto"/>
        <w:ind w:right="18"/>
        <w:jc w:val="both"/>
        <w:rPr>
          <w:rFonts w:ascii="Garamond" w:hAnsi="Garamond"/>
          <w:sz w:val="20"/>
          <w:szCs w:val="20"/>
        </w:rPr>
      </w:pPr>
      <w:r w:rsidRPr="001953DE">
        <w:rPr>
          <w:rFonts w:ascii="Garamond" w:hAnsi="Garamond"/>
          <w:b/>
          <w:color w:val="549E39" w:themeColor="accent1"/>
          <w:sz w:val="20"/>
          <w:szCs w:val="20"/>
        </w:rPr>
        <w:t>PERSONAL INFORMATION</w:t>
      </w:r>
    </w:p>
    <w:p w14:paraId="3CFB3724" w14:textId="71D89D0E" w:rsidR="00704327" w:rsidRPr="001953DE" w:rsidRDefault="00704327" w:rsidP="00704327">
      <w:pPr>
        <w:tabs>
          <w:tab w:val="left" w:pos="90"/>
        </w:tabs>
        <w:spacing w:after="0" w:line="276" w:lineRule="auto"/>
        <w:ind w:right="18"/>
        <w:jc w:val="left"/>
        <w:rPr>
          <w:rFonts w:ascii="Garamond" w:hAnsi="Garamond"/>
          <w:b/>
          <w:sz w:val="20"/>
          <w:szCs w:val="20"/>
        </w:rPr>
      </w:pPr>
      <w:r w:rsidRPr="001953DE">
        <w:rPr>
          <w:rFonts w:ascii="Garamond" w:hAnsi="Garamond"/>
          <w:b/>
          <w:sz w:val="20"/>
          <w:szCs w:val="20"/>
        </w:rPr>
        <w:t xml:space="preserve">Name:                   </w:t>
      </w:r>
      <w:r w:rsidR="00A55232" w:rsidRPr="001953DE">
        <w:rPr>
          <w:rFonts w:ascii="Garamond" w:hAnsi="Garamond"/>
          <w:b/>
          <w:sz w:val="20"/>
          <w:szCs w:val="20"/>
        </w:rPr>
        <w:t xml:space="preserve">            </w:t>
      </w:r>
      <w:proofErr w:type="spellStart"/>
      <w:r w:rsidRPr="001953DE">
        <w:rPr>
          <w:rFonts w:ascii="Garamond" w:hAnsi="Garamond"/>
          <w:b/>
          <w:sz w:val="20"/>
          <w:szCs w:val="20"/>
        </w:rPr>
        <w:t>Katibi</w:t>
      </w:r>
      <w:proofErr w:type="spellEnd"/>
      <w:r w:rsidRPr="001953DE">
        <w:rPr>
          <w:rFonts w:ascii="Garamond" w:hAnsi="Garamond"/>
          <w:b/>
          <w:sz w:val="20"/>
          <w:szCs w:val="20"/>
        </w:rPr>
        <w:t xml:space="preserve">, </w:t>
      </w:r>
      <w:proofErr w:type="spellStart"/>
      <w:r w:rsidR="00D42015" w:rsidRPr="001953DE">
        <w:rPr>
          <w:rFonts w:ascii="Garamond" w:hAnsi="Garamond"/>
          <w:b/>
          <w:sz w:val="20"/>
          <w:szCs w:val="20"/>
        </w:rPr>
        <w:t>Sa’ad</w:t>
      </w:r>
      <w:proofErr w:type="spellEnd"/>
      <w:r w:rsidR="00D42015" w:rsidRPr="001953DE">
        <w:rPr>
          <w:rFonts w:ascii="Garamond" w:hAnsi="Garamond"/>
          <w:b/>
          <w:sz w:val="20"/>
          <w:szCs w:val="20"/>
        </w:rPr>
        <w:t xml:space="preserve"> </w:t>
      </w:r>
      <w:proofErr w:type="spellStart"/>
      <w:r w:rsidR="00D42015" w:rsidRPr="001953DE">
        <w:rPr>
          <w:rFonts w:ascii="Garamond" w:hAnsi="Garamond"/>
          <w:b/>
          <w:sz w:val="20"/>
          <w:szCs w:val="20"/>
        </w:rPr>
        <w:t>Onaolapo</w:t>
      </w:r>
      <w:proofErr w:type="spellEnd"/>
    </w:p>
    <w:p w14:paraId="66CD2F9F" w14:textId="4C7A6B17" w:rsidR="00704327" w:rsidRPr="001953DE" w:rsidRDefault="00623A9B" w:rsidP="00704327">
      <w:pPr>
        <w:tabs>
          <w:tab w:val="left" w:pos="90"/>
        </w:tabs>
        <w:spacing w:after="0" w:line="276" w:lineRule="auto"/>
        <w:ind w:right="18"/>
        <w:jc w:val="left"/>
        <w:rPr>
          <w:rFonts w:ascii="Garamond" w:hAnsi="Garamond"/>
          <w:b/>
          <w:sz w:val="20"/>
          <w:szCs w:val="20"/>
        </w:rPr>
      </w:pPr>
      <w:r w:rsidRPr="001953DE">
        <w:rPr>
          <w:rFonts w:ascii="Garamond" w:hAnsi="Garamond"/>
          <w:b/>
          <w:sz w:val="20"/>
          <w:szCs w:val="20"/>
        </w:rPr>
        <w:t xml:space="preserve">Phone No: </w:t>
      </w:r>
      <w:r w:rsidR="00704327" w:rsidRPr="001953DE">
        <w:rPr>
          <w:rFonts w:ascii="Garamond" w:hAnsi="Garamond"/>
          <w:b/>
          <w:sz w:val="20"/>
          <w:szCs w:val="20"/>
        </w:rPr>
        <w:t xml:space="preserve">         </w:t>
      </w:r>
      <w:r w:rsidR="00A55232" w:rsidRPr="001953DE">
        <w:rPr>
          <w:rFonts w:ascii="Garamond" w:hAnsi="Garamond"/>
          <w:b/>
          <w:sz w:val="20"/>
          <w:szCs w:val="20"/>
        </w:rPr>
        <w:t xml:space="preserve">            </w:t>
      </w:r>
      <w:r w:rsidR="00704327" w:rsidRPr="001953DE">
        <w:rPr>
          <w:rFonts w:ascii="Garamond" w:hAnsi="Garamond"/>
          <w:b/>
          <w:sz w:val="20"/>
          <w:szCs w:val="20"/>
        </w:rPr>
        <w:t xml:space="preserve"> </w:t>
      </w:r>
      <w:r w:rsidR="005D1FCE" w:rsidRPr="001953DE">
        <w:rPr>
          <w:rFonts w:ascii="Garamond" w:hAnsi="Garamond"/>
          <w:b/>
          <w:sz w:val="20"/>
          <w:szCs w:val="20"/>
        </w:rPr>
        <w:t xml:space="preserve"> </w:t>
      </w:r>
      <w:r w:rsidR="00D42015" w:rsidRPr="001953DE">
        <w:rPr>
          <w:rFonts w:ascii="Garamond" w:hAnsi="Garamond"/>
          <w:sz w:val="20"/>
          <w:szCs w:val="20"/>
          <w:lang w:val="en-US"/>
        </w:rPr>
        <w:t>07862303270</w:t>
      </w:r>
      <w:r w:rsidRPr="001953DE">
        <w:rPr>
          <w:rFonts w:ascii="Garamond" w:hAnsi="Garamond"/>
          <w:b/>
          <w:sz w:val="20"/>
          <w:szCs w:val="20"/>
        </w:rPr>
        <w:t xml:space="preserve">  </w:t>
      </w:r>
    </w:p>
    <w:p w14:paraId="7E19CAF4" w14:textId="61A14960" w:rsidR="0087522F" w:rsidRPr="001953DE" w:rsidRDefault="00F4146A" w:rsidP="00704327">
      <w:pPr>
        <w:tabs>
          <w:tab w:val="left" w:pos="90"/>
        </w:tabs>
        <w:spacing w:after="0" w:line="276" w:lineRule="auto"/>
        <w:ind w:right="18"/>
        <w:jc w:val="left"/>
        <w:rPr>
          <w:rFonts w:ascii="Garamond" w:hAnsi="Garamond"/>
          <w:bCs/>
          <w:sz w:val="20"/>
          <w:szCs w:val="20"/>
        </w:rPr>
      </w:pPr>
      <w:r w:rsidRPr="001953DE">
        <w:rPr>
          <w:rFonts w:ascii="Garamond" w:hAnsi="Garamond"/>
          <w:b/>
          <w:sz w:val="20"/>
          <w:szCs w:val="20"/>
        </w:rPr>
        <w:t>Email</w:t>
      </w:r>
      <w:r w:rsidR="00704327" w:rsidRPr="001953DE">
        <w:rPr>
          <w:rFonts w:ascii="Garamond" w:hAnsi="Garamond"/>
          <w:b/>
          <w:sz w:val="20"/>
          <w:szCs w:val="20"/>
        </w:rPr>
        <w:t xml:space="preserve">                    </w:t>
      </w:r>
      <w:r w:rsidR="00A55232" w:rsidRPr="001953DE">
        <w:rPr>
          <w:rFonts w:ascii="Garamond" w:hAnsi="Garamond"/>
          <w:b/>
          <w:sz w:val="20"/>
          <w:szCs w:val="20"/>
        </w:rPr>
        <w:t xml:space="preserve">            </w:t>
      </w:r>
      <w:hyperlink r:id="rId8" w:history="1">
        <w:r w:rsidR="00D42015" w:rsidRPr="001953DE">
          <w:rPr>
            <w:rStyle w:val="Hyperlink"/>
            <w:rFonts w:ascii="Garamond" w:hAnsi="Garamond"/>
            <w:bCs/>
            <w:sz w:val="20"/>
            <w:szCs w:val="20"/>
            <w:lang w:val="en-US"/>
          </w:rPr>
          <w:t>saadkatibi04@gmail.com</w:t>
        </w:r>
      </w:hyperlink>
    </w:p>
    <w:p w14:paraId="6FD90294" w14:textId="20E006BF" w:rsidR="00704327" w:rsidRPr="001953DE" w:rsidRDefault="00704327" w:rsidP="00704327">
      <w:pPr>
        <w:tabs>
          <w:tab w:val="left" w:pos="90"/>
        </w:tabs>
        <w:spacing w:after="0" w:line="276" w:lineRule="auto"/>
        <w:ind w:right="18"/>
        <w:jc w:val="both"/>
        <w:rPr>
          <w:rFonts w:ascii="Garamond" w:hAnsi="Garamond"/>
          <w:b/>
          <w:bCs/>
          <w:sz w:val="20"/>
          <w:szCs w:val="20"/>
        </w:rPr>
      </w:pPr>
      <w:r w:rsidRPr="001953DE">
        <w:rPr>
          <w:rFonts w:ascii="Garamond" w:hAnsi="Garamond"/>
          <w:b/>
          <w:bCs/>
          <w:sz w:val="20"/>
          <w:szCs w:val="20"/>
        </w:rPr>
        <w:t>Address</w:t>
      </w:r>
      <w:r w:rsidRPr="001953DE">
        <w:rPr>
          <w:rFonts w:ascii="Garamond" w:hAnsi="Garamond"/>
          <w:sz w:val="20"/>
          <w:szCs w:val="20"/>
        </w:rPr>
        <w:t xml:space="preserve">               </w:t>
      </w:r>
      <w:r w:rsidR="00A55232" w:rsidRPr="001953DE">
        <w:rPr>
          <w:rFonts w:ascii="Garamond" w:hAnsi="Garamond"/>
          <w:sz w:val="20"/>
          <w:szCs w:val="20"/>
        </w:rPr>
        <w:t xml:space="preserve">          </w:t>
      </w:r>
      <w:r w:rsidR="005D1FCE" w:rsidRPr="001953DE">
        <w:rPr>
          <w:rFonts w:ascii="Garamond" w:hAnsi="Garamond"/>
          <w:sz w:val="20"/>
          <w:szCs w:val="20"/>
        </w:rPr>
        <w:t xml:space="preserve">  </w:t>
      </w:r>
      <w:r w:rsidR="00A55232" w:rsidRPr="001953DE">
        <w:rPr>
          <w:rFonts w:ascii="Garamond" w:hAnsi="Garamond"/>
          <w:sz w:val="20"/>
          <w:szCs w:val="20"/>
        </w:rPr>
        <w:t xml:space="preserve"> </w:t>
      </w:r>
      <w:r w:rsidR="00EC2D6E" w:rsidRPr="001953DE">
        <w:rPr>
          <w:rFonts w:ascii="Garamond" w:hAnsi="Garamond"/>
          <w:sz w:val="20"/>
          <w:szCs w:val="20"/>
        </w:rPr>
        <w:t>56</w:t>
      </w:r>
      <w:r w:rsidRPr="001953DE">
        <w:rPr>
          <w:rFonts w:ascii="Garamond" w:hAnsi="Garamond"/>
          <w:sz w:val="20"/>
          <w:szCs w:val="20"/>
        </w:rPr>
        <w:t xml:space="preserve">, </w:t>
      </w:r>
      <w:proofErr w:type="spellStart"/>
      <w:r w:rsidR="00EC2D6E" w:rsidRPr="001953DE">
        <w:rPr>
          <w:rFonts w:ascii="Garamond" w:hAnsi="Garamond"/>
          <w:sz w:val="20"/>
          <w:szCs w:val="20"/>
        </w:rPr>
        <w:t>Headford</w:t>
      </w:r>
      <w:proofErr w:type="spellEnd"/>
      <w:r w:rsidR="00EC2D6E" w:rsidRPr="001953DE">
        <w:rPr>
          <w:rFonts w:ascii="Garamond" w:hAnsi="Garamond"/>
          <w:sz w:val="20"/>
          <w:szCs w:val="20"/>
        </w:rPr>
        <w:t xml:space="preserve"> Mews</w:t>
      </w:r>
      <w:r w:rsidRPr="001953DE">
        <w:rPr>
          <w:rFonts w:ascii="Garamond" w:hAnsi="Garamond"/>
          <w:sz w:val="20"/>
          <w:szCs w:val="20"/>
        </w:rPr>
        <w:t xml:space="preserve">, </w:t>
      </w:r>
      <w:r w:rsidR="00EC2D6E" w:rsidRPr="001953DE">
        <w:rPr>
          <w:rFonts w:ascii="Garamond" w:hAnsi="Garamond"/>
          <w:sz w:val="20"/>
          <w:szCs w:val="20"/>
        </w:rPr>
        <w:t>Sheffield</w:t>
      </w:r>
      <w:r w:rsidRPr="001953DE">
        <w:rPr>
          <w:rFonts w:ascii="Garamond" w:hAnsi="Garamond"/>
          <w:sz w:val="20"/>
          <w:szCs w:val="20"/>
        </w:rPr>
        <w:t>, S</w:t>
      </w:r>
      <w:r w:rsidR="00EC2D6E" w:rsidRPr="001953DE">
        <w:rPr>
          <w:rFonts w:ascii="Garamond" w:hAnsi="Garamond"/>
          <w:sz w:val="20"/>
          <w:szCs w:val="20"/>
        </w:rPr>
        <w:t>3</w:t>
      </w:r>
      <w:r w:rsidRPr="001953DE">
        <w:rPr>
          <w:rFonts w:ascii="Garamond" w:hAnsi="Garamond"/>
          <w:sz w:val="20"/>
          <w:szCs w:val="20"/>
        </w:rPr>
        <w:t xml:space="preserve"> </w:t>
      </w:r>
      <w:r w:rsidR="00EC2D6E" w:rsidRPr="001953DE">
        <w:rPr>
          <w:rFonts w:ascii="Garamond" w:hAnsi="Garamond"/>
          <w:sz w:val="20"/>
          <w:szCs w:val="20"/>
        </w:rPr>
        <w:t>7XL</w:t>
      </w:r>
      <w:r w:rsidRPr="001953DE">
        <w:rPr>
          <w:rFonts w:ascii="Garamond" w:hAnsi="Garamond"/>
          <w:sz w:val="20"/>
          <w:szCs w:val="20"/>
        </w:rPr>
        <w:t>, United Kingdom</w:t>
      </w:r>
    </w:p>
    <w:bookmarkEnd w:id="0"/>
    <w:p w14:paraId="32FA8A13" w14:textId="77777777" w:rsidR="00623A9B" w:rsidRPr="001953DE" w:rsidRDefault="00623A9B" w:rsidP="00623A9B">
      <w:pPr>
        <w:tabs>
          <w:tab w:val="left" w:pos="90"/>
        </w:tabs>
        <w:spacing w:after="0" w:line="276" w:lineRule="auto"/>
        <w:ind w:right="18"/>
        <w:rPr>
          <w:rFonts w:ascii="Garamond" w:hAnsi="Garamond"/>
          <w:sz w:val="20"/>
          <w:szCs w:val="20"/>
        </w:rPr>
      </w:pPr>
    </w:p>
    <w:p w14:paraId="12AA5822" w14:textId="54B7B671" w:rsidR="00851844" w:rsidRPr="001953DE" w:rsidRDefault="00063A93" w:rsidP="004766D1">
      <w:pPr>
        <w:pBdr>
          <w:bottom w:val="single" w:sz="6" w:space="1" w:color="auto"/>
        </w:pBdr>
        <w:spacing w:after="0" w:line="276" w:lineRule="auto"/>
        <w:ind w:right="18"/>
        <w:jc w:val="both"/>
        <w:rPr>
          <w:rFonts w:ascii="Garamond" w:hAnsi="Garamond"/>
          <w:sz w:val="20"/>
          <w:szCs w:val="20"/>
        </w:rPr>
      </w:pPr>
      <w:r w:rsidRPr="001953DE">
        <w:rPr>
          <w:rFonts w:ascii="Garamond" w:hAnsi="Garamond"/>
          <w:b/>
          <w:color w:val="549E39" w:themeColor="accent1"/>
          <w:sz w:val="20"/>
          <w:szCs w:val="20"/>
        </w:rPr>
        <w:t xml:space="preserve">PROFILE </w:t>
      </w:r>
      <w:r w:rsidR="00732C1A" w:rsidRPr="001953DE">
        <w:rPr>
          <w:rFonts w:ascii="Garamond" w:hAnsi="Garamond"/>
          <w:b/>
          <w:color w:val="549E39" w:themeColor="accent1"/>
          <w:sz w:val="20"/>
          <w:szCs w:val="20"/>
        </w:rPr>
        <w:t>SUM</w:t>
      </w:r>
      <w:r w:rsidR="00407DBD" w:rsidRPr="001953DE">
        <w:rPr>
          <w:rFonts w:ascii="Garamond" w:hAnsi="Garamond"/>
          <w:b/>
          <w:color w:val="549E39" w:themeColor="accent1"/>
          <w:sz w:val="20"/>
          <w:szCs w:val="20"/>
        </w:rPr>
        <w:t>MARY</w:t>
      </w:r>
    </w:p>
    <w:p w14:paraId="73F0B9DE" w14:textId="2142D7DC" w:rsidR="00232A0B" w:rsidRPr="001953DE" w:rsidRDefault="004766D1" w:rsidP="00442B29">
      <w:pPr>
        <w:pStyle w:val="Achievement"/>
        <w:tabs>
          <w:tab w:val="right" w:pos="9781"/>
        </w:tabs>
        <w:spacing w:line="276" w:lineRule="auto"/>
        <w:ind w:left="0" w:right="-94" w:firstLine="0"/>
        <w:rPr>
          <w:sz w:val="20"/>
          <w:lang w:val="en-US"/>
        </w:rPr>
        <w:sectPr w:rsidR="00232A0B" w:rsidRPr="001953DE" w:rsidSect="007F2892"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553" w:right="634" w:bottom="0" w:left="810" w:header="0" w:footer="0" w:gutter="0"/>
          <w:cols w:space="720"/>
          <w:titlePg/>
          <w:docGrid w:linePitch="360"/>
        </w:sectPr>
      </w:pPr>
      <w:r w:rsidRPr="004766D1">
        <w:rPr>
          <w:sz w:val="20"/>
          <w:lang w:val="en-US"/>
        </w:rPr>
        <w:t xml:space="preserve">Hardworking and goal-oriented individual who </w:t>
      </w:r>
      <w:proofErr w:type="gramStart"/>
      <w:r w:rsidRPr="004766D1">
        <w:rPr>
          <w:sz w:val="20"/>
          <w:lang w:val="en-US"/>
        </w:rPr>
        <w:t>is able to</w:t>
      </w:r>
      <w:proofErr w:type="gramEnd"/>
      <w:r w:rsidRPr="004766D1">
        <w:rPr>
          <w:sz w:val="20"/>
          <w:lang w:val="en-US"/>
        </w:rPr>
        <w:t xml:space="preserve"> work independently and as part of a team, particularly under pressure and with minimal supervision. Very polite and tolerant of others and circumstance. Good communication and writing skills. Willing to consider suitable part-time jobs. Currently a university undergraduate student studying Medicine at the University of Ilorin, </w:t>
      </w:r>
      <w:proofErr w:type="spellStart"/>
      <w:r w:rsidRPr="004766D1">
        <w:rPr>
          <w:sz w:val="20"/>
          <w:lang w:val="en-US"/>
        </w:rPr>
        <w:t>Kwara</w:t>
      </w:r>
      <w:proofErr w:type="spellEnd"/>
      <w:r w:rsidRPr="004766D1">
        <w:rPr>
          <w:sz w:val="20"/>
          <w:lang w:val="en-US"/>
        </w:rPr>
        <w:t xml:space="preserve"> State, Nigeria</w:t>
      </w:r>
    </w:p>
    <w:p w14:paraId="6D7D6DC5" w14:textId="77777777" w:rsidR="00082A1C" w:rsidRPr="001953DE" w:rsidRDefault="00082A1C" w:rsidP="00B95043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Garamond" w:hAnsi="Garamond"/>
          <w:sz w:val="20"/>
          <w:szCs w:val="20"/>
          <w:lang w:val="en-GB"/>
        </w:rPr>
      </w:pPr>
    </w:p>
    <w:p w14:paraId="4C118BC4" w14:textId="582BBCE9" w:rsidR="00D42015" w:rsidRPr="001953DE" w:rsidRDefault="00B95043" w:rsidP="0018054A">
      <w:pPr>
        <w:pBdr>
          <w:bottom w:val="single" w:sz="6" w:space="1" w:color="auto"/>
        </w:pBdr>
        <w:tabs>
          <w:tab w:val="right" w:pos="10980"/>
        </w:tabs>
        <w:ind w:right="-270"/>
        <w:jc w:val="both"/>
        <w:rPr>
          <w:rFonts w:ascii="Garamond" w:hAnsi="Garamond"/>
          <w:b/>
          <w:color w:val="549E39" w:themeColor="accent1"/>
          <w:sz w:val="20"/>
          <w:szCs w:val="20"/>
        </w:rPr>
      </w:pPr>
      <w:r w:rsidRPr="001953DE">
        <w:rPr>
          <w:rFonts w:ascii="Garamond" w:hAnsi="Garamond"/>
          <w:b/>
          <w:color w:val="549E39" w:themeColor="accent1"/>
          <w:sz w:val="20"/>
          <w:szCs w:val="20"/>
        </w:rPr>
        <w:t>EDUCATION</w:t>
      </w:r>
    </w:p>
    <w:p w14:paraId="6F9CBB6F" w14:textId="4DF65C2C" w:rsidR="00D42015" w:rsidRPr="001953DE" w:rsidRDefault="00D42015" w:rsidP="00850F0A">
      <w:pPr>
        <w:tabs>
          <w:tab w:val="left" w:pos="1410"/>
        </w:tabs>
        <w:spacing w:line="240" w:lineRule="auto"/>
        <w:ind w:right="-243"/>
        <w:jc w:val="left"/>
        <w:rPr>
          <w:rFonts w:ascii="Garamond" w:hAnsi="Garamond"/>
          <w:sz w:val="20"/>
          <w:szCs w:val="20"/>
        </w:rPr>
      </w:pPr>
      <w:r w:rsidRPr="001953DE">
        <w:rPr>
          <w:rFonts w:ascii="Garamond" w:hAnsi="Garamond"/>
          <w:sz w:val="20"/>
          <w:szCs w:val="20"/>
        </w:rPr>
        <w:t>MBBS(Ongoing)</w:t>
      </w:r>
      <w:r w:rsidR="00B371C9" w:rsidRPr="001953DE">
        <w:rPr>
          <w:rFonts w:ascii="Garamond" w:hAnsi="Garamond"/>
          <w:sz w:val="20"/>
          <w:szCs w:val="20"/>
        </w:rPr>
        <w:tab/>
      </w:r>
      <w:r w:rsidR="00442B29" w:rsidRPr="001953DE">
        <w:rPr>
          <w:rFonts w:ascii="Garamond" w:hAnsi="Garamond"/>
          <w:sz w:val="20"/>
          <w:szCs w:val="20"/>
        </w:rPr>
        <w:tab/>
      </w:r>
      <w:r w:rsidR="00442B29" w:rsidRPr="001953DE">
        <w:rPr>
          <w:rFonts w:ascii="Garamond" w:hAnsi="Garamond"/>
          <w:sz w:val="20"/>
          <w:szCs w:val="20"/>
        </w:rPr>
        <w:tab/>
      </w:r>
      <w:r w:rsidR="001953DE">
        <w:rPr>
          <w:rFonts w:ascii="Garamond" w:hAnsi="Garamond"/>
          <w:sz w:val="20"/>
          <w:szCs w:val="20"/>
        </w:rPr>
        <w:tab/>
      </w:r>
      <w:r w:rsidR="001953DE">
        <w:rPr>
          <w:rFonts w:ascii="Garamond" w:hAnsi="Garamond"/>
          <w:sz w:val="20"/>
          <w:szCs w:val="20"/>
        </w:rPr>
        <w:tab/>
      </w:r>
      <w:r w:rsidRPr="001953DE">
        <w:rPr>
          <w:rFonts w:ascii="Garamond" w:hAnsi="Garamond"/>
          <w:sz w:val="20"/>
          <w:szCs w:val="20"/>
        </w:rPr>
        <w:t xml:space="preserve">University of Ilorin, </w:t>
      </w:r>
      <w:proofErr w:type="spellStart"/>
      <w:r w:rsidRPr="001953DE">
        <w:rPr>
          <w:rFonts w:ascii="Garamond" w:hAnsi="Garamond"/>
          <w:sz w:val="20"/>
          <w:szCs w:val="20"/>
        </w:rPr>
        <w:t>Kwara</w:t>
      </w:r>
      <w:proofErr w:type="spellEnd"/>
      <w:r w:rsidRPr="001953DE">
        <w:rPr>
          <w:rFonts w:ascii="Garamond" w:hAnsi="Garamond"/>
          <w:sz w:val="20"/>
          <w:szCs w:val="20"/>
        </w:rPr>
        <w:t xml:space="preserve"> State, Nigeria</w:t>
      </w:r>
      <w:r w:rsidR="00B371C9" w:rsidRPr="001953DE">
        <w:rPr>
          <w:rFonts w:ascii="Garamond" w:hAnsi="Garamond"/>
          <w:sz w:val="20"/>
          <w:szCs w:val="20"/>
        </w:rPr>
        <w:t xml:space="preserve">                                         </w:t>
      </w:r>
      <w:r w:rsidR="001953DE">
        <w:rPr>
          <w:rFonts w:ascii="Garamond" w:hAnsi="Garamond"/>
          <w:sz w:val="20"/>
          <w:szCs w:val="20"/>
        </w:rPr>
        <w:tab/>
      </w:r>
      <w:r w:rsidR="00B371C9" w:rsidRPr="001953DE">
        <w:rPr>
          <w:rFonts w:ascii="Garamond" w:hAnsi="Garamond"/>
          <w:sz w:val="20"/>
          <w:szCs w:val="20"/>
        </w:rPr>
        <w:t xml:space="preserve">2021- </w:t>
      </w:r>
      <w:r w:rsidR="00442B29" w:rsidRPr="001953DE">
        <w:rPr>
          <w:rFonts w:ascii="Garamond" w:hAnsi="Garamond"/>
          <w:sz w:val="20"/>
          <w:szCs w:val="20"/>
        </w:rPr>
        <w:t xml:space="preserve">Till </w:t>
      </w:r>
      <w:r w:rsidR="00B371C9" w:rsidRPr="001953DE">
        <w:rPr>
          <w:rFonts w:ascii="Garamond" w:hAnsi="Garamond"/>
          <w:sz w:val="20"/>
          <w:szCs w:val="20"/>
        </w:rPr>
        <w:t>date</w:t>
      </w:r>
    </w:p>
    <w:p w14:paraId="4241F9DB" w14:textId="2F3370F8" w:rsidR="00B371C9" w:rsidRPr="001953DE" w:rsidRDefault="00B371C9" w:rsidP="00850F0A">
      <w:pPr>
        <w:tabs>
          <w:tab w:val="left" w:pos="1410"/>
        </w:tabs>
        <w:spacing w:line="240" w:lineRule="auto"/>
        <w:jc w:val="left"/>
        <w:rPr>
          <w:rFonts w:ascii="Garamond" w:hAnsi="Garamond"/>
          <w:sz w:val="20"/>
          <w:szCs w:val="20"/>
        </w:rPr>
      </w:pPr>
      <w:r w:rsidRPr="001953DE">
        <w:rPr>
          <w:rFonts w:ascii="Garamond" w:hAnsi="Garamond"/>
          <w:sz w:val="20"/>
          <w:szCs w:val="20"/>
        </w:rPr>
        <w:t xml:space="preserve">West African Secondary School </w:t>
      </w:r>
      <w:r w:rsidR="00442B29" w:rsidRPr="001953DE">
        <w:rPr>
          <w:rFonts w:ascii="Garamond" w:hAnsi="Garamond"/>
          <w:sz w:val="20"/>
          <w:szCs w:val="20"/>
        </w:rPr>
        <w:tab/>
      </w:r>
      <w:r w:rsidR="00442B29" w:rsidRPr="001953DE">
        <w:rPr>
          <w:rFonts w:ascii="Garamond" w:hAnsi="Garamond"/>
          <w:sz w:val="20"/>
          <w:szCs w:val="20"/>
        </w:rPr>
        <w:tab/>
      </w:r>
      <w:r w:rsidRPr="001953DE">
        <w:rPr>
          <w:rFonts w:ascii="Garamond" w:hAnsi="Garamond"/>
          <w:sz w:val="20"/>
          <w:szCs w:val="20"/>
        </w:rPr>
        <w:t>Federal Government Academy, Suleja, Nigeria.</w:t>
      </w:r>
      <w:r w:rsidRPr="001953DE">
        <w:rPr>
          <w:rFonts w:ascii="Garamond" w:hAnsi="Garamond"/>
          <w:sz w:val="20"/>
          <w:szCs w:val="20"/>
        </w:rPr>
        <w:t xml:space="preserve"> </w:t>
      </w:r>
      <w:r w:rsidR="00442B29" w:rsidRPr="001953DE">
        <w:rPr>
          <w:rFonts w:ascii="Garamond" w:hAnsi="Garamond"/>
          <w:sz w:val="20"/>
          <w:szCs w:val="20"/>
        </w:rPr>
        <w:tab/>
      </w:r>
      <w:r w:rsidR="00442B29" w:rsidRPr="001953DE">
        <w:rPr>
          <w:rFonts w:ascii="Garamond" w:hAnsi="Garamond"/>
          <w:sz w:val="20"/>
          <w:szCs w:val="20"/>
        </w:rPr>
        <w:tab/>
      </w:r>
      <w:r w:rsidR="00442B29" w:rsidRPr="001953DE">
        <w:rPr>
          <w:rFonts w:ascii="Garamond" w:hAnsi="Garamond"/>
          <w:sz w:val="20"/>
          <w:szCs w:val="20"/>
        </w:rPr>
        <w:tab/>
        <w:t>2014-2020</w:t>
      </w:r>
    </w:p>
    <w:p w14:paraId="6ACF732E" w14:textId="3E6F8EDB" w:rsidR="00D42015" w:rsidRPr="001953DE" w:rsidRDefault="00442B29" w:rsidP="00850F0A">
      <w:pPr>
        <w:tabs>
          <w:tab w:val="left" w:pos="1410"/>
        </w:tabs>
        <w:spacing w:line="240" w:lineRule="auto"/>
        <w:jc w:val="left"/>
        <w:rPr>
          <w:rFonts w:ascii="Garamond" w:hAnsi="Garamond"/>
          <w:sz w:val="20"/>
          <w:szCs w:val="20"/>
        </w:rPr>
      </w:pPr>
      <w:r w:rsidRPr="001953DE">
        <w:rPr>
          <w:rFonts w:ascii="Garamond" w:hAnsi="Garamond"/>
          <w:sz w:val="20"/>
          <w:szCs w:val="20"/>
        </w:rPr>
        <w:t xml:space="preserve">Certificate Examination </w:t>
      </w:r>
      <w:r w:rsidR="00B371C9" w:rsidRPr="001953DE">
        <w:rPr>
          <w:rFonts w:ascii="Garamond" w:hAnsi="Garamond"/>
          <w:sz w:val="20"/>
          <w:szCs w:val="20"/>
        </w:rPr>
        <w:t xml:space="preserve">(WASSCE) </w:t>
      </w:r>
    </w:p>
    <w:p w14:paraId="5E1E0F67" w14:textId="33FFC3FE" w:rsidR="00D42015" w:rsidRPr="001953DE" w:rsidRDefault="00D42015" w:rsidP="00850F0A">
      <w:pPr>
        <w:pStyle w:val="NoSpacing"/>
        <w:tabs>
          <w:tab w:val="right" w:pos="10800"/>
        </w:tabs>
        <w:ind w:right="-360"/>
        <w:jc w:val="left"/>
        <w:rPr>
          <w:rFonts w:ascii="Garamond" w:hAnsi="Garamond"/>
          <w:sz w:val="20"/>
          <w:szCs w:val="20"/>
        </w:rPr>
      </w:pPr>
      <w:r w:rsidRPr="001953DE">
        <w:rPr>
          <w:rFonts w:ascii="Garamond" w:hAnsi="Garamond"/>
          <w:sz w:val="20"/>
          <w:szCs w:val="20"/>
        </w:rPr>
        <w:t xml:space="preserve">Primary </w:t>
      </w:r>
      <w:r w:rsidR="00442B29" w:rsidRPr="001953DE">
        <w:rPr>
          <w:rFonts w:ascii="Garamond" w:hAnsi="Garamond"/>
          <w:sz w:val="20"/>
          <w:szCs w:val="20"/>
        </w:rPr>
        <w:t>School Leaving Certificate</w:t>
      </w:r>
      <w:r w:rsidRPr="001953DE">
        <w:rPr>
          <w:rFonts w:ascii="Garamond" w:hAnsi="Garamond"/>
          <w:sz w:val="20"/>
          <w:szCs w:val="20"/>
        </w:rPr>
        <w:t xml:space="preserve">: </w:t>
      </w:r>
      <w:r w:rsidR="00442B29" w:rsidRPr="001953DE">
        <w:rPr>
          <w:rFonts w:ascii="Garamond" w:hAnsi="Garamond"/>
          <w:sz w:val="20"/>
          <w:szCs w:val="20"/>
        </w:rPr>
        <w:t xml:space="preserve">         </w:t>
      </w:r>
      <w:r w:rsidR="001953DE">
        <w:rPr>
          <w:rFonts w:ascii="Garamond" w:hAnsi="Garamond"/>
          <w:sz w:val="20"/>
          <w:szCs w:val="20"/>
        </w:rPr>
        <w:t xml:space="preserve">       </w:t>
      </w:r>
      <w:r w:rsidRPr="001953DE">
        <w:rPr>
          <w:rFonts w:ascii="Garamond" w:hAnsi="Garamond"/>
          <w:sz w:val="20"/>
          <w:szCs w:val="20"/>
        </w:rPr>
        <w:t>I-tree International Preparatory School, Ilorin, Nigeria</w:t>
      </w:r>
      <w:r w:rsidR="00442B29" w:rsidRPr="001953DE">
        <w:rPr>
          <w:rFonts w:ascii="Garamond" w:hAnsi="Garamond"/>
          <w:sz w:val="20"/>
          <w:szCs w:val="20"/>
        </w:rPr>
        <w:t xml:space="preserve">.                     </w:t>
      </w:r>
      <w:r w:rsidR="001953DE">
        <w:rPr>
          <w:rFonts w:ascii="Garamond" w:hAnsi="Garamond"/>
          <w:sz w:val="20"/>
          <w:szCs w:val="20"/>
        </w:rPr>
        <w:t xml:space="preserve">         </w:t>
      </w:r>
      <w:r w:rsidR="00442B29" w:rsidRPr="001953DE">
        <w:rPr>
          <w:rFonts w:ascii="Garamond" w:hAnsi="Garamond"/>
          <w:sz w:val="20"/>
          <w:szCs w:val="20"/>
        </w:rPr>
        <w:t>2007-2014</w:t>
      </w:r>
    </w:p>
    <w:p w14:paraId="70C8ABA9" w14:textId="69CD5F79" w:rsidR="00D42015" w:rsidRPr="001953DE" w:rsidRDefault="00D42015" w:rsidP="00850F0A">
      <w:pPr>
        <w:pStyle w:val="NoSpacing"/>
        <w:tabs>
          <w:tab w:val="right" w:pos="10800"/>
        </w:tabs>
        <w:ind w:right="-360"/>
        <w:jc w:val="left"/>
        <w:rPr>
          <w:rFonts w:ascii="Garamond" w:hAnsi="Garamond"/>
          <w:sz w:val="20"/>
          <w:szCs w:val="20"/>
          <w:lang w:val="en-GB"/>
        </w:rPr>
      </w:pPr>
    </w:p>
    <w:p w14:paraId="6ECB2FA4" w14:textId="417856B8" w:rsidR="00DD7B54" w:rsidRPr="001953DE" w:rsidRDefault="00091C2D" w:rsidP="00DD7B54">
      <w:pPr>
        <w:pBdr>
          <w:bottom w:val="single" w:sz="6" w:space="1" w:color="auto"/>
        </w:pBdr>
        <w:tabs>
          <w:tab w:val="right" w:pos="10980"/>
        </w:tabs>
        <w:ind w:right="-270"/>
        <w:jc w:val="both"/>
        <w:rPr>
          <w:rFonts w:ascii="Garamond" w:hAnsi="Garamond"/>
          <w:b/>
          <w:color w:val="549E39" w:themeColor="accent1"/>
          <w:sz w:val="20"/>
          <w:szCs w:val="20"/>
        </w:rPr>
      </w:pPr>
      <w:r w:rsidRPr="001953DE">
        <w:rPr>
          <w:rFonts w:ascii="Garamond" w:hAnsi="Garamond"/>
          <w:b/>
          <w:color w:val="549E39" w:themeColor="accent1"/>
          <w:sz w:val="20"/>
          <w:szCs w:val="20"/>
        </w:rPr>
        <w:t>AWARDS/ACHIEVEMENTS/LAURELS</w:t>
      </w:r>
    </w:p>
    <w:p w14:paraId="353733CE" w14:textId="45AF2DCB" w:rsidR="00D42015" w:rsidRPr="001953DE" w:rsidRDefault="00D42015" w:rsidP="00442B29">
      <w:pPr>
        <w:pStyle w:val="PlainText"/>
        <w:numPr>
          <w:ilvl w:val="0"/>
          <w:numId w:val="45"/>
        </w:numPr>
        <w:spacing w:line="276" w:lineRule="auto"/>
        <w:ind w:left="284" w:hanging="284"/>
        <w:jc w:val="both"/>
        <w:rPr>
          <w:rFonts w:ascii="Garamond" w:eastAsia="MS Mincho" w:hAnsi="Garamond"/>
          <w:sz w:val="20"/>
          <w:szCs w:val="20"/>
          <w:lang w:val="en-US"/>
        </w:rPr>
      </w:pPr>
      <w:r w:rsidRPr="001953DE">
        <w:rPr>
          <w:rFonts w:ascii="Garamond" w:eastAsia="MS Mincho" w:hAnsi="Garamond"/>
          <w:sz w:val="20"/>
          <w:szCs w:val="20"/>
          <w:lang w:val="en-US"/>
        </w:rPr>
        <w:t xml:space="preserve">Footballer of the year, 100 level, University of Ilorin, Ilorin, </w:t>
      </w:r>
      <w:proofErr w:type="spellStart"/>
      <w:r w:rsidRPr="001953DE">
        <w:rPr>
          <w:rFonts w:ascii="Garamond" w:eastAsia="MS Mincho" w:hAnsi="Garamond"/>
          <w:sz w:val="20"/>
          <w:szCs w:val="20"/>
          <w:lang w:val="en-US"/>
        </w:rPr>
        <w:t>Kwara</w:t>
      </w:r>
      <w:proofErr w:type="spellEnd"/>
      <w:r w:rsidRPr="001953DE">
        <w:rPr>
          <w:rFonts w:ascii="Garamond" w:eastAsia="MS Mincho" w:hAnsi="Garamond"/>
          <w:sz w:val="20"/>
          <w:szCs w:val="20"/>
          <w:lang w:val="en-US"/>
        </w:rPr>
        <w:t xml:space="preserve"> State.</w:t>
      </w:r>
      <w:r w:rsidR="00426AB0">
        <w:rPr>
          <w:rFonts w:ascii="Garamond" w:eastAsia="MS Mincho" w:hAnsi="Garamond"/>
          <w:sz w:val="20"/>
          <w:szCs w:val="20"/>
          <w:lang w:val="en-US"/>
        </w:rPr>
        <w:t xml:space="preserve">   </w:t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  <w:t>2021</w:t>
      </w:r>
    </w:p>
    <w:p w14:paraId="21CB3171" w14:textId="0896C0DF" w:rsidR="00D42015" w:rsidRPr="001953DE" w:rsidRDefault="00D42015" w:rsidP="00442B29">
      <w:pPr>
        <w:pStyle w:val="PlainText"/>
        <w:numPr>
          <w:ilvl w:val="0"/>
          <w:numId w:val="45"/>
        </w:numPr>
        <w:spacing w:line="276" w:lineRule="auto"/>
        <w:ind w:left="284" w:hanging="284"/>
        <w:jc w:val="both"/>
        <w:rPr>
          <w:rFonts w:ascii="Garamond" w:eastAsia="MS Mincho" w:hAnsi="Garamond"/>
          <w:sz w:val="20"/>
          <w:szCs w:val="20"/>
          <w:lang w:val="en-US"/>
        </w:rPr>
      </w:pPr>
      <w:r w:rsidRPr="001953DE">
        <w:rPr>
          <w:rFonts w:ascii="Garamond" w:eastAsia="MS Mincho" w:hAnsi="Garamond"/>
          <w:sz w:val="20"/>
          <w:szCs w:val="20"/>
          <w:lang w:val="en-US"/>
        </w:rPr>
        <w:t xml:space="preserve">ILUMSA Football Competition semifinalists, University of Ilorin, Ilorin, </w:t>
      </w:r>
      <w:proofErr w:type="spellStart"/>
      <w:r w:rsidRPr="001953DE">
        <w:rPr>
          <w:rFonts w:ascii="Garamond" w:eastAsia="MS Mincho" w:hAnsi="Garamond"/>
          <w:sz w:val="20"/>
          <w:szCs w:val="20"/>
          <w:lang w:val="en-US"/>
        </w:rPr>
        <w:t>Kwara</w:t>
      </w:r>
      <w:proofErr w:type="spellEnd"/>
      <w:r w:rsidRPr="001953DE">
        <w:rPr>
          <w:rFonts w:ascii="Garamond" w:eastAsia="MS Mincho" w:hAnsi="Garamond"/>
          <w:sz w:val="20"/>
          <w:szCs w:val="20"/>
          <w:lang w:val="en-US"/>
        </w:rPr>
        <w:t xml:space="preserve"> State.</w:t>
      </w:r>
      <w:r w:rsidR="00952F32">
        <w:rPr>
          <w:rFonts w:ascii="Garamond" w:eastAsia="MS Mincho" w:hAnsi="Garamond"/>
          <w:sz w:val="20"/>
          <w:szCs w:val="20"/>
          <w:lang w:val="en-US"/>
        </w:rPr>
        <w:t xml:space="preserve"> </w:t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  <w:t>2021</w:t>
      </w:r>
    </w:p>
    <w:p w14:paraId="0B347A18" w14:textId="09D317BD" w:rsidR="00D42015" w:rsidRPr="001953DE" w:rsidRDefault="00D42015" w:rsidP="00442B29">
      <w:pPr>
        <w:pStyle w:val="PlainText"/>
        <w:numPr>
          <w:ilvl w:val="0"/>
          <w:numId w:val="45"/>
        </w:numPr>
        <w:spacing w:line="276" w:lineRule="auto"/>
        <w:ind w:left="284" w:hanging="284"/>
        <w:jc w:val="both"/>
        <w:rPr>
          <w:rFonts w:ascii="Garamond" w:eastAsia="MS Mincho" w:hAnsi="Garamond"/>
          <w:sz w:val="20"/>
          <w:szCs w:val="20"/>
          <w:lang w:val="en-US"/>
        </w:rPr>
      </w:pPr>
      <w:r w:rsidRPr="001953DE">
        <w:rPr>
          <w:rFonts w:ascii="Garamond" w:eastAsia="MS Mincho" w:hAnsi="Garamond"/>
          <w:sz w:val="20"/>
          <w:szCs w:val="20"/>
          <w:lang w:val="en-US"/>
        </w:rPr>
        <w:t>3</w:t>
      </w:r>
      <w:r w:rsidRPr="001953DE">
        <w:rPr>
          <w:rFonts w:ascii="Garamond" w:eastAsia="MS Mincho" w:hAnsi="Garamond"/>
          <w:sz w:val="20"/>
          <w:szCs w:val="20"/>
          <w:vertAlign w:val="superscript"/>
          <w:lang w:val="en-US"/>
        </w:rPr>
        <w:t>rd</w:t>
      </w:r>
      <w:r w:rsidRPr="001953DE">
        <w:rPr>
          <w:rFonts w:ascii="Garamond" w:eastAsia="MS Mincho" w:hAnsi="Garamond"/>
          <w:sz w:val="20"/>
          <w:szCs w:val="20"/>
          <w:lang w:val="en-US"/>
        </w:rPr>
        <w:t xml:space="preserve"> </w:t>
      </w:r>
      <w:r w:rsidR="00632105" w:rsidRPr="001953DE">
        <w:rPr>
          <w:rFonts w:ascii="Garamond" w:eastAsia="MS Mincho" w:hAnsi="Garamond"/>
          <w:sz w:val="20"/>
          <w:szCs w:val="20"/>
          <w:lang w:val="en-US"/>
        </w:rPr>
        <w:t>position</w:t>
      </w:r>
      <w:r w:rsidRPr="001953DE">
        <w:rPr>
          <w:rFonts w:ascii="Garamond" w:eastAsia="MS Mincho" w:hAnsi="Garamond"/>
          <w:sz w:val="20"/>
          <w:szCs w:val="20"/>
          <w:lang w:val="en-US"/>
        </w:rPr>
        <w:t xml:space="preserve">, Junior school </w:t>
      </w:r>
      <w:proofErr w:type="spellStart"/>
      <w:r w:rsidRPr="001953DE">
        <w:rPr>
          <w:rFonts w:ascii="Garamond" w:eastAsia="MS Mincho" w:hAnsi="Garamond"/>
          <w:sz w:val="20"/>
          <w:szCs w:val="20"/>
          <w:lang w:val="en-US"/>
        </w:rPr>
        <w:t>Maths</w:t>
      </w:r>
      <w:proofErr w:type="spellEnd"/>
      <w:r w:rsidRPr="001953DE">
        <w:rPr>
          <w:rFonts w:ascii="Garamond" w:eastAsia="MS Mincho" w:hAnsi="Garamond"/>
          <w:sz w:val="20"/>
          <w:szCs w:val="20"/>
          <w:lang w:val="en-US"/>
        </w:rPr>
        <w:t xml:space="preserve"> Competition, Federal Government Academy, Suleja, Nigeria.</w:t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C50374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>2017</w:t>
      </w:r>
    </w:p>
    <w:p w14:paraId="773CAD7A" w14:textId="4A1A2A9F" w:rsidR="00D42015" w:rsidRPr="001953DE" w:rsidRDefault="00D42015" w:rsidP="00442B29">
      <w:pPr>
        <w:pStyle w:val="PlainText"/>
        <w:numPr>
          <w:ilvl w:val="0"/>
          <w:numId w:val="45"/>
        </w:numPr>
        <w:spacing w:line="276" w:lineRule="auto"/>
        <w:ind w:left="284" w:hanging="284"/>
        <w:jc w:val="both"/>
        <w:rPr>
          <w:rFonts w:ascii="Garamond" w:eastAsia="MS Mincho" w:hAnsi="Garamond"/>
          <w:sz w:val="20"/>
          <w:szCs w:val="20"/>
          <w:lang w:val="en-US"/>
        </w:rPr>
      </w:pPr>
      <w:r w:rsidRPr="001953DE">
        <w:rPr>
          <w:rFonts w:ascii="Garamond" w:eastAsia="MS Mincho" w:hAnsi="Garamond"/>
          <w:sz w:val="20"/>
          <w:szCs w:val="20"/>
          <w:lang w:val="en-US"/>
        </w:rPr>
        <w:t>Gold Medal, 4 by 100m relay, Federal Government Academy, Suleja, Niger state, Nigeria.</w:t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  <w:t>2017</w:t>
      </w:r>
    </w:p>
    <w:p w14:paraId="6DD81B73" w14:textId="54098513" w:rsidR="00D42015" w:rsidRPr="001953DE" w:rsidRDefault="00D42015" w:rsidP="00442B29">
      <w:pPr>
        <w:pStyle w:val="PlainText"/>
        <w:numPr>
          <w:ilvl w:val="0"/>
          <w:numId w:val="45"/>
        </w:numPr>
        <w:spacing w:line="276" w:lineRule="auto"/>
        <w:ind w:left="284" w:hanging="284"/>
        <w:jc w:val="both"/>
        <w:rPr>
          <w:rFonts w:ascii="Garamond" w:eastAsia="MS Mincho" w:hAnsi="Garamond"/>
          <w:sz w:val="20"/>
          <w:szCs w:val="20"/>
          <w:lang w:val="en-US"/>
        </w:rPr>
      </w:pPr>
      <w:r w:rsidRPr="001953DE">
        <w:rPr>
          <w:rFonts w:ascii="Garamond" w:eastAsia="MS Mincho" w:hAnsi="Garamond"/>
          <w:sz w:val="20"/>
          <w:szCs w:val="20"/>
          <w:lang w:val="en-US"/>
        </w:rPr>
        <w:t>Gold medal, 4 by 400m relay, Federal Government Academy, Suleja, Niger state, Nigeria.</w:t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  <w:t>2019</w:t>
      </w:r>
    </w:p>
    <w:p w14:paraId="16A20DFB" w14:textId="3221E520" w:rsidR="00D42015" w:rsidRPr="001953DE" w:rsidRDefault="00D42015" w:rsidP="00442B29">
      <w:pPr>
        <w:pStyle w:val="PlainText"/>
        <w:numPr>
          <w:ilvl w:val="0"/>
          <w:numId w:val="45"/>
        </w:numPr>
        <w:spacing w:line="276" w:lineRule="auto"/>
        <w:ind w:left="284" w:hanging="284"/>
        <w:jc w:val="both"/>
        <w:rPr>
          <w:rFonts w:ascii="Garamond" w:eastAsia="MS Mincho" w:hAnsi="Garamond"/>
          <w:sz w:val="20"/>
          <w:szCs w:val="20"/>
          <w:lang w:val="en-US"/>
        </w:rPr>
      </w:pPr>
      <w:r w:rsidRPr="001953DE">
        <w:rPr>
          <w:rFonts w:ascii="Garamond" w:eastAsia="MS Mincho" w:hAnsi="Garamond"/>
          <w:sz w:val="20"/>
          <w:szCs w:val="20"/>
          <w:lang w:val="en-US"/>
        </w:rPr>
        <w:t>Silver medal, 100m, Federal Government Academy, Suleja, Niger state, Nigeria.</w:t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  <w:t>2017</w:t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</w:p>
    <w:p w14:paraId="61FF0BC1" w14:textId="3A936A89" w:rsidR="00D42015" w:rsidRPr="001953DE" w:rsidRDefault="00D42015" w:rsidP="00442B29">
      <w:pPr>
        <w:pStyle w:val="PlainText"/>
        <w:numPr>
          <w:ilvl w:val="0"/>
          <w:numId w:val="45"/>
        </w:numPr>
        <w:spacing w:line="276" w:lineRule="auto"/>
        <w:ind w:left="284" w:hanging="284"/>
        <w:jc w:val="both"/>
        <w:rPr>
          <w:rFonts w:ascii="Garamond" w:eastAsia="MS Mincho" w:hAnsi="Garamond"/>
          <w:sz w:val="20"/>
          <w:szCs w:val="20"/>
          <w:lang w:val="en-US"/>
        </w:rPr>
      </w:pPr>
      <w:r w:rsidRPr="001953DE">
        <w:rPr>
          <w:rFonts w:ascii="Garamond" w:eastAsia="MS Mincho" w:hAnsi="Garamond"/>
          <w:sz w:val="20"/>
          <w:szCs w:val="20"/>
          <w:lang w:val="en-US"/>
        </w:rPr>
        <w:t xml:space="preserve">Bronze medal, 200 </w:t>
      </w:r>
      <w:proofErr w:type="spellStart"/>
      <w:r w:rsidRPr="001953DE">
        <w:rPr>
          <w:rFonts w:ascii="Garamond" w:eastAsia="MS Mincho" w:hAnsi="Garamond"/>
          <w:sz w:val="20"/>
          <w:szCs w:val="20"/>
          <w:lang w:val="en-US"/>
        </w:rPr>
        <w:t>metres</w:t>
      </w:r>
      <w:proofErr w:type="spellEnd"/>
      <w:r w:rsidRPr="001953DE">
        <w:rPr>
          <w:rFonts w:ascii="Garamond" w:eastAsia="MS Mincho" w:hAnsi="Garamond"/>
          <w:sz w:val="20"/>
          <w:szCs w:val="20"/>
          <w:lang w:val="en-US"/>
        </w:rPr>
        <w:t>, Federal Government Academy, Suleja, Niger state, Nigeria.</w:t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  <w:t>2016</w:t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</w:p>
    <w:p w14:paraId="1072E673" w14:textId="657D7389" w:rsidR="00D42015" w:rsidRPr="001953DE" w:rsidRDefault="00D42015" w:rsidP="00442B29">
      <w:pPr>
        <w:pStyle w:val="PlainText"/>
        <w:numPr>
          <w:ilvl w:val="0"/>
          <w:numId w:val="45"/>
        </w:numPr>
        <w:spacing w:line="276" w:lineRule="auto"/>
        <w:ind w:left="284" w:hanging="284"/>
        <w:jc w:val="both"/>
        <w:rPr>
          <w:rFonts w:ascii="Garamond" w:eastAsia="MS Mincho" w:hAnsi="Garamond"/>
          <w:sz w:val="20"/>
          <w:szCs w:val="20"/>
          <w:lang w:val="en-US"/>
        </w:rPr>
      </w:pPr>
      <w:r w:rsidRPr="001953DE">
        <w:rPr>
          <w:rFonts w:ascii="Garamond" w:eastAsia="MS Mincho" w:hAnsi="Garamond"/>
          <w:sz w:val="20"/>
          <w:szCs w:val="20"/>
          <w:lang w:val="en-US"/>
        </w:rPr>
        <w:t>Best Graduating Student, I-tree International Preparatory school, Ilorin, Nigeria.</w:t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  <w:t>2014</w:t>
      </w:r>
    </w:p>
    <w:p w14:paraId="22FF7C82" w14:textId="557C14F3" w:rsidR="00D42015" w:rsidRPr="001953DE" w:rsidRDefault="00D42015" w:rsidP="00442B29">
      <w:pPr>
        <w:pStyle w:val="PlainText"/>
        <w:numPr>
          <w:ilvl w:val="0"/>
          <w:numId w:val="45"/>
        </w:numPr>
        <w:spacing w:line="276" w:lineRule="auto"/>
        <w:ind w:left="284" w:hanging="284"/>
        <w:jc w:val="both"/>
        <w:rPr>
          <w:rFonts w:ascii="Garamond" w:eastAsia="MS Mincho" w:hAnsi="Garamond"/>
          <w:sz w:val="20"/>
          <w:szCs w:val="20"/>
          <w:lang w:val="en-US"/>
        </w:rPr>
      </w:pPr>
      <w:r w:rsidRPr="001953DE">
        <w:rPr>
          <w:rFonts w:ascii="Garamond" w:eastAsia="MS Mincho" w:hAnsi="Garamond"/>
          <w:sz w:val="20"/>
          <w:szCs w:val="20"/>
          <w:lang w:val="en-US"/>
        </w:rPr>
        <w:t>Gold medal, 100m, 200m, 4 by 100m relay, I-tree International Preparatory school, Ilorin, Nigeria.</w:t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  <w:t>2013</w:t>
      </w:r>
    </w:p>
    <w:p w14:paraId="6846B0DC" w14:textId="767F0EC6" w:rsidR="00082A1C" w:rsidRPr="001953DE" w:rsidRDefault="00D42015" w:rsidP="00442B29">
      <w:pPr>
        <w:pStyle w:val="PlainText"/>
        <w:numPr>
          <w:ilvl w:val="0"/>
          <w:numId w:val="45"/>
        </w:numPr>
        <w:spacing w:line="276" w:lineRule="auto"/>
        <w:ind w:left="284" w:hanging="284"/>
        <w:jc w:val="both"/>
        <w:rPr>
          <w:rFonts w:ascii="Garamond" w:eastAsia="MS Mincho" w:hAnsi="Garamond"/>
          <w:sz w:val="20"/>
          <w:szCs w:val="20"/>
          <w:lang w:val="en-US"/>
        </w:rPr>
      </w:pPr>
      <w:r w:rsidRPr="001953DE">
        <w:rPr>
          <w:rFonts w:ascii="Garamond" w:eastAsia="MS Mincho" w:hAnsi="Garamond"/>
          <w:sz w:val="20"/>
          <w:szCs w:val="20"/>
          <w:lang w:val="en-US"/>
        </w:rPr>
        <w:t xml:space="preserve">Final round, MAN (Mathematics Association of Nigeria) competition for </w:t>
      </w:r>
      <w:proofErr w:type="spellStart"/>
      <w:r w:rsidRPr="001953DE">
        <w:rPr>
          <w:rFonts w:ascii="Garamond" w:eastAsia="MS Mincho" w:hAnsi="Garamond"/>
          <w:sz w:val="20"/>
          <w:szCs w:val="20"/>
          <w:lang w:val="en-US"/>
        </w:rPr>
        <w:t>Kwara</w:t>
      </w:r>
      <w:proofErr w:type="spellEnd"/>
      <w:r w:rsidRPr="001953DE">
        <w:rPr>
          <w:rFonts w:ascii="Garamond" w:eastAsia="MS Mincho" w:hAnsi="Garamond"/>
          <w:sz w:val="20"/>
          <w:szCs w:val="20"/>
          <w:lang w:val="en-US"/>
        </w:rPr>
        <w:t xml:space="preserve"> State.</w:t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</w:r>
      <w:r w:rsidR="00952F32">
        <w:rPr>
          <w:rFonts w:ascii="Garamond" w:eastAsia="MS Mincho" w:hAnsi="Garamond"/>
          <w:sz w:val="20"/>
          <w:szCs w:val="20"/>
          <w:lang w:val="en-US"/>
        </w:rPr>
        <w:tab/>
        <w:t>2014</w:t>
      </w:r>
    </w:p>
    <w:p w14:paraId="5CAA01F5" w14:textId="77777777" w:rsidR="0091464B" w:rsidRPr="001953DE" w:rsidRDefault="0091464B" w:rsidP="0018054A">
      <w:pPr>
        <w:pBdr>
          <w:bottom w:val="single" w:sz="6" w:space="1" w:color="auto"/>
        </w:pBdr>
        <w:spacing w:after="0"/>
        <w:ind w:right="-270"/>
        <w:jc w:val="both"/>
        <w:rPr>
          <w:rFonts w:ascii="Garamond" w:hAnsi="Garamond"/>
          <w:b/>
          <w:color w:val="549E39" w:themeColor="accent1"/>
          <w:sz w:val="20"/>
          <w:szCs w:val="20"/>
        </w:rPr>
      </w:pPr>
    </w:p>
    <w:p w14:paraId="60F4B455" w14:textId="542FC209" w:rsidR="00E931A9" w:rsidRPr="001953DE" w:rsidRDefault="00554ADA" w:rsidP="0018054A">
      <w:pPr>
        <w:pBdr>
          <w:bottom w:val="single" w:sz="6" w:space="1" w:color="auto"/>
        </w:pBdr>
        <w:spacing w:after="0"/>
        <w:ind w:right="-270"/>
        <w:jc w:val="both"/>
        <w:rPr>
          <w:rFonts w:ascii="Garamond" w:hAnsi="Garamond"/>
          <w:b/>
          <w:color w:val="549E39" w:themeColor="accent1"/>
          <w:sz w:val="20"/>
          <w:szCs w:val="20"/>
        </w:rPr>
      </w:pPr>
      <w:r w:rsidRPr="001953DE">
        <w:rPr>
          <w:rFonts w:ascii="Garamond" w:hAnsi="Garamond"/>
          <w:b/>
          <w:color w:val="549E39" w:themeColor="accent1"/>
          <w:sz w:val="20"/>
          <w:szCs w:val="20"/>
        </w:rPr>
        <w:t>EXPERIENCE</w:t>
      </w:r>
    </w:p>
    <w:p w14:paraId="1A63F534" w14:textId="2EF7A057" w:rsidR="005D1FCE" w:rsidRPr="001953DE" w:rsidRDefault="00EB0E3D" w:rsidP="00FB1FC0">
      <w:pPr>
        <w:pStyle w:val="ListParagraph"/>
        <w:numPr>
          <w:ilvl w:val="0"/>
          <w:numId w:val="46"/>
        </w:numPr>
        <w:tabs>
          <w:tab w:val="left" w:pos="1410"/>
        </w:tabs>
        <w:spacing w:after="160"/>
        <w:ind w:left="284" w:hanging="284"/>
        <w:jc w:val="left"/>
        <w:rPr>
          <w:rFonts w:ascii="Garamond" w:eastAsia="Calibri" w:hAnsi="Garamond" w:cs="Times New Roman"/>
          <w:sz w:val="20"/>
          <w:szCs w:val="20"/>
          <w:lang w:val="en-US"/>
        </w:rPr>
      </w:pPr>
      <w:r w:rsidRPr="001953DE">
        <w:rPr>
          <w:rFonts w:ascii="Garamond" w:eastAsia="Calibri" w:hAnsi="Garamond" w:cs="Times New Roman"/>
          <w:sz w:val="20"/>
          <w:szCs w:val="20"/>
          <w:lang w:val="en-US"/>
        </w:rPr>
        <w:t xml:space="preserve">Volunteer, </w:t>
      </w:r>
      <w:r w:rsidR="005D1FCE" w:rsidRPr="001953DE">
        <w:rPr>
          <w:rFonts w:ascii="Garamond" w:eastAsia="Calibri" w:hAnsi="Garamond" w:cs="Times New Roman"/>
          <w:sz w:val="20"/>
          <w:szCs w:val="20"/>
        </w:rPr>
        <w:t>Cavendish Cancer Care</w:t>
      </w:r>
      <w:r w:rsidR="005D1FCE" w:rsidRPr="001953DE">
        <w:rPr>
          <w:rFonts w:ascii="Garamond" w:eastAsia="Calibri" w:hAnsi="Garamond" w:cs="Times New Roman"/>
          <w:sz w:val="20"/>
          <w:szCs w:val="20"/>
        </w:rPr>
        <w:t>, The Moor market, Sheffield, United Kingdom</w:t>
      </w:r>
      <w:r w:rsidR="00952F32">
        <w:rPr>
          <w:rFonts w:ascii="Garamond" w:eastAsia="Calibri" w:hAnsi="Garamond" w:cs="Times New Roman"/>
          <w:sz w:val="20"/>
          <w:szCs w:val="20"/>
        </w:rPr>
        <w:tab/>
      </w:r>
      <w:r w:rsidR="00952F32">
        <w:rPr>
          <w:rFonts w:ascii="Garamond" w:eastAsia="Calibri" w:hAnsi="Garamond" w:cs="Times New Roman"/>
          <w:sz w:val="20"/>
          <w:szCs w:val="20"/>
        </w:rPr>
        <w:tab/>
      </w:r>
      <w:r w:rsidR="00952F32">
        <w:rPr>
          <w:rFonts w:ascii="Garamond" w:eastAsia="Calibri" w:hAnsi="Garamond" w:cs="Times New Roman"/>
          <w:sz w:val="20"/>
          <w:szCs w:val="20"/>
        </w:rPr>
        <w:tab/>
      </w:r>
      <w:r w:rsidR="00952F32">
        <w:rPr>
          <w:rFonts w:ascii="Garamond" w:eastAsia="Calibri" w:hAnsi="Garamond" w:cs="Times New Roman"/>
          <w:sz w:val="20"/>
          <w:szCs w:val="20"/>
        </w:rPr>
        <w:tab/>
        <w:t>2022</w:t>
      </w:r>
    </w:p>
    <w:p w14:paraId="1CAFC393" w14:textId="73108511" w:rsidR="007A5F9A" w:rsidRPr="001953DE" w:rsidRDefault="007A5F9A" w:rsidP="00FB1FC0">
      <w:pPr>
        <w:pStyle w:val="ListParagraph"/>
        <w:numPr>
          <w:ilvl w:val="0"/>
          <w:numId w:val="46"/>
        </w:numPr>
        <w:tabs>
          <w:tab w:val="left" w:pos="1410"/>
        </w:tabs>
        <w:spacing w:after="160"/>
        <w:ind w:left="284" w:hanging="284"/>
        <w:jc w:val="left"/>
        <w:rPr>
          <w:rFonts w:ascii="Garamond" w:eastAsia="Calibri" w:hAnsi="Garamond" w:cs="Times New Roman"/>
          <w:sz w:val="20"/>
          <w:szCs w:val="20"/>
          <w:lang w:val="en-US"/>
        </w:rPr>
      </w:pPr>
      <w:r w:rsidRPr="001953DE">
        <w:rPr>
          <w:rFonts w:ascii="Garamond" w:eastAsia="Calibri" w:hAnsi="Garamond" w:cs="Times New Roman"/>
          <w:sz w:val="20"/>
          <w:szCs w:val="20"/>
          <w:lang w:val="en-US"/>
        </w:rPr>
        <w:t>Sales assistant, Sapphire Veils Fashion shop, Ilorin, Nigeria</w:t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  <w:t>2018-2019</w:t>
      </w:r>
    </w:p>
    <w:p w14:paraId="61D5D2CD" w14:textId="75AAF9A9" w:rsidR="002112E7" w:rsidRPr="001953DE" w:rsidRDefault="002112E7" w:rsidP="00442B29">
      <w:pPr>
        <w:pStyle w:val="ListParagraph"/>
        <w:numPr>
          <w:ilvl w:val="0"/>
          <w:numId w:val="46"/>
        </w:numPr>
        <w:tabs>
          <w:tab w:val="left" w:pos="1410"/>
        </w:tabs>
        <w:spacing w:after="160"/>
        <w:ind w:left="284" w:hanging="284"/>
        <w:jc w:val="left"/>
        <w:rPr>
          <w:rFonts w:ascii="Garamond" w:eastAsia="Calibri" w:hAnsi="Garamond" w:cs="Times New Roman"/>
          <w:sz w:val="20"/>
          <w:szCs w:val="20"/>
          <w:lang w:val="en-US"/>
        </w:rPr>
      </w:pPr>
      <w:r w:rsidRPr="001953DE">
        <w:rPr>
          <w:rFonts w:ascii="Garamond" w:eastAsia="Calibri" w:hAnsi="Garamond" w:cs="Times New Roman"/>
          <w:sz w:val="20"/>
          <w:szCs w:val="20"/>
          <w:lang w:val="en-US"/>
        </w:rPr>
        <w:t>Member</w:t>
      </w:r>
      <w:r w:rsidR="005D1FCE" w:rsidRPr="001953DE">
        <w:rPr>
          <w:rFonts w:ascii="Garamond" w:eastAsia="Calibri" w:hAnsi="Garamond" w:cs="Times New Roman"/>
          <w:sz w:val="20"/>
          <w:szCs w:val="20"/>
          <w:lang w:val="en-US"/>
        </w:rPr>
        <w:t xml:space="preserve">, </w:t>
      </w:r>
      <w:r w:rsidRPr="001953DE">
        <w:rPr>
          <w:rFonts w:ascii="Garamond" w:eastAsia="Calibri" w:hAnsi="Garamond" w:cs="Times New Roman"/>
          <w:sz w:val="20"/>
          <w:szCs w:val="20"/>
          <w:lang w:val="en-US"/>
        </w:rPr>
        <w:t xml:space="preserve">Executive Council, </w:t>
      </w:r>
      <w:proofErr w:type="gramStart"/>
      <w:r w:rsidRPr="001953DE">
        <w:rPr>
          <w:rFonts w:ascii="Garamond" w:eastAsia="Calibri" w:hAnsi="Garamond" w:cs="Times New Roman"/>
          <w:sz w:val="20"/>
          <w:szCs w:val="20"/>
          <w:lang w:val="en-US"/>
        </w:rPr>
        <w:t>Chess</w:t>
      </w:r>
      <w:proofErr w:type="gramEnd"/>
      <w:r w:rsidRPr="001953DE">
        <w:rPr>
          <w:rFonts w:ascii="Garamond" w:eastAsia="Calibri" w:hAnsi="Garamond" w:cs="Times New Roman"/>
          <w:sz w:val="20"/>
          <w:szCs w:val="20"/>
          <w:lang w:val="en-US"/>
        </w:rPr>
        <w:t xml:space="preserve"> and Scrabble Club. Federal Government Academy, Suleja, Nigeria.</w:t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 xml:space="preserve"> </w:t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  <w:t>2018-2019</w:t>
      </w:r>
    </w:p>
    <w:p w14:paraId="6304ED18" w14:textId="46CC44CB" w:rsidR="002112E7" w:rsidRPr="001953DE" w:rsidRDefault="002112E7" w:rsidP="00442B29">
      <w:pPr>
        <w:pStyle w:val="ListParagraph"/>
        <w:numPr>
          <w:ilvl w:val="0"/>
          <w:numId w:val="46"/>
        </w:numPr>
        <w:tabs>
          <w:tab w:val="left" w:pos="1410"/>
        </w:tabs>
        <w:spacing w:after="160"/>
        <w:ind w:left="284" w:hanging="284"/>
        <w:jc w:val="left"/>
        <w:rPr>
          <w:rFonts w:ascii="Garamond" w:eastAsia="Calibri" w:hAnsi="Garamond" w:cs="Times New Roman"/>
          <w:sz w:val="20"/>
          <w:szCs w:val="20"/>
          <w:lang w:val="en-US"/>
        </w:rPr>
      </w:pPr>
      <w:r w:rsidRPr="001953DE">
        <w:rPr>
          <w:rFonts w:ascii="Garamond" w:eastAsia="Calibri" w:hAnsi="Garamond" w:cs="Times New Roman"/>
          <w:sz w:val="20"/>
          <w:szCs w:val="20"/>
          <w:lang w:val="en-US"/>
        </w:rPr>
        <w:t>Member, ICT Club, Federal Government Academy, Suleja, Nigeria.</w:t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  <w:t>2018-2019</w:t>
      </w:r>
    </w:p>
    <w:p w14:paraId="4F089DC4" w14:textId="22E6A397" w:rsidR="002112E7" w:rsidRPr="001953DE" w:rsidRDefault="002112E7" w:rsidP="005D1FCE">
      <w:pPr>
        <w:pStyle w:val="ListParagraph"/>
        <w:numPr>
          <w:ilvl w:val="0"/>
          <w:numId w:val="46"/>
        </w:numPr>
        <w:tabs>
          <w:tab w:val="left" w:pos="1410"/>
        </w:tabs>
        <w:spacing w:after="0"/>
        <w:ind w:left="284" w:hanging="284"/>
        <w:jc w:val="left"/>
        <w:rPr>
          <w:rFonts w:ascii="Garamond" w:eastAsia="Calibri" w:hAnsi="Garamond" w:cs="Times New Roman"/>
          <w:sz w:val="20"/>
          <w:szCs w:val="20"/>
          <w:lang w:val="en-US"/>
        </w:rPr>
      </w:pPr>
      <w:r w:rsidRPr="001953DE">
        <w:rPr>
          <w:rFonts w:ascii="Garamond" w:eastAsia="Calibri" w:hAnsi="Garamond" w:cs="Times New Roman"/>
          <w:sz w:val="20"/>
          <w:szCs w:val="20"/>
          <w:lang w:val="en-US"/>
        </w:rPr>
        <w:t>Member, Red Cross society, Federal Government Academy, Suleja, Nigeria.</w:t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 xml:space="preserve"> </w:t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</w:r>
      <w:r w:rsidR="002E3174">
        <w:rPr>
          <w:rFonts w:ascii="Garamond" w:eastAsia="Calibri" w:hAnsi="Garamond" w:cs="Times New Roman"/>
          <w:sz w:val="20"/>
          <w:szCs w:val="20"/>
          <w:lang w:val="en-US"/>
        </w:rPr>
        <w:tab/>
        <w:t>2018-2019</w:t>
      </w:r>
    </w:p>
    <w:p w14:paraId="273AFFD7" w14:textId="77777777" w:rsidR="00524A9A" w:rsidRPr="001953DE" w:rsidRDefault="00524A9A" w:rsidP="00442B29">
      <w:pPr>
        <w:pStyle w:val="NoSpacing"/>
        <w:tabs>
          <w:tab w:val="right" w:pos="10980"/>
        </w:tabs>
        <w:spacing w:line="276" w:lineRule="auto"/>
        <w:ind w:left="284" w:right="-270" w:hanging="284"/>
        <w:jc w:val="both"/>
        <w:rPr>
          <w:rFonts w:ascii="Garamond" w:hAnsi="Garamond"/>
          <w:sz w:val="20"/>
          <w:szCs w:val="20"/>
          <w:lang w:val="en-GB"/>
        </w:rPr>
      </w:pPr>
    </w:p>
    <w:p w14:paraId="62DC4383" w14:textId="47703CB4" w:rsidR="000C70E9" w:rsidRPr="001953DE" w:rsidRDefault="002F58A0" w:rsidP="002F58A0">
      <w:pPr>
        <w:pBdr>
          <w:bottom w:val="single" w:sz="6" w:space="1" w:color="auto"/>
        </w:pBdr>
        <w:tabs>
          <w:tab w:val="right" w:pos="10980"/>
        </w:tabs>
        <w:spacing w:after="0"/>
        <w:ind w:right="-270"/>
        <w:jc w:val="both"/>
        <w:rPr>
          <w:rFonts w:ascii="Garamond" w:hAnsi="Garamond"/>
          <w:i/>
          <w:sz w:val="20"/>
          <w:szCs w:val="20"/>
        </w:rPr>
      </w:pPr>
      <w:r w:rsidRPr="001953DE">
        <w:rPr>
          <w:rFonts w:ascii="Garamond" w:hAnsi="Garamond"/>
          <w:b/>
          <w:color w:val="549E39" w:themeColor="accent1"/>
          <w:sz w:val="20"/>
          <w:szCs w:val="20"/>
        </w:rPr>
        <w:t>TITLES HELD</w:t>
      </w:r>
      <w:bookmarkStart w:id="1" w:name="_Hlk49758782"/>
    </w:p>
    <w:p w14:paraId="48FF166B" w14:textId="64687C52" w:rsidR="002F58A0" w:rsidRPr="001953DE" w:rsidRDefault="002F58A0" w:rsidP="00442B29">
      <w:pPr>
        <w:pStyle w:val="ListParagraph"/>
        <w:numPr>
          <w:ilvl w:val="0"/>
          <w:numId w:val="47"/>
        </w:numPr>
        <w:tabs>
          <w:tab w:val="left" w:pos="1410"/>
        </w:tabs>
        <w:spacing w:line="276" w:lineRule="auto"/>
        <w:ind w:left="284" w:hanging="284"/>
        <w:jc w:val="left"/>
        <w:rPr>
          <w:rFonts w:ascii="Garamond" w:hAnsi="Garamond"/>
          <w:sz w:val="20"/>
          <w:szCs w:val="20"/>
        </w:rPr>
      </w:pPr>
      <w:r w:rsidRPr="001953DE">
        <w:rPr>
          <w:rFonts w:ascii="Garamond" w:hAnsi="Garamond"/>
          <w:sz w:val="20"/>
          <w:szCs w:val="20"/>
        </w:rPr>
        <w:t>General Secretary, Muslim Student Society, Federal Government Academy, Suleja, Nigeria.</w:t>
      </w:r>
      <w:r w:rsidR="00426AB0">
        <w:rPr>
          <w:rFonts w:ascii="Garamond" w:hAnsi="Garamond"/>
          <w:sz w:val="20"/>
          <w:szCs w:val="20"/>
        </w:rPr>
        <w:t xml:space="preserve">                   </w:t>
      </w:r>
      <w:r w:rsidR="00426AB0">
        <w:rPr>
          <w:rFonts w:ascii="Garamond" w:hAnsi="Garamond"/>
          <w:sz w:val="20"/>
          <w:szCs w:val="20"/>
        </w:rPr>
        <w:tab/>
      </w:r>
      <w:r w:rsidR="00426AB0">
        <w:rPr>
          <w:rFonts w:ascii="Garamond" w:hAnsi="Garamond"/>
          <w:sz w:val="20"/>
          <w:szCs w:val="20"/>
        </w:rPr>
        <w:tab/>
        <w:t>2019-2020</w:t>
      </w:r>
    </w:p>
    <w:p w14:paraId="079808F1" w14:textId="599DD289" w:rsidR="00426AB0" w:rsidRDefault="002F58A0" w:rsidP="00442B29">
      <w:pPr>
        <w:pStyle w:val="ListParagraph"/>
        <w:numPr>
          <w:ilvl w:val="0"/>
          <w:numId w:val="47"/>
        </w:numPr>
        <w:tabs>
          <w:tab w:val="left" w:pos="1410"/>
        </w:tabs>
        <w:spacing w:line="276" w:lineRule="auto"/>
        <w:ind w:left="284" w:hanging="284"/>
        <w:jc w:val="left"/>
        <w:rPr>
          <w:rFonts w:ascii="Garamond" w:hAnsi="Garamond"/>
          <w:sz w:val="20"/>
          <w:szCs w:val="20"/>
        </w:rPr>
      </w:pPr>
      <w:r w:rsidRPr="001953DE">
        <w:rPr>
          <w:rFonts w:ascii="Garamond" w:hAnsi="Garamond"/>
          <w:sz w:val="20"/>
          <w:szCs w:val="20"/>
        </w:rPr>
        <w:t xml:space="preserve">General Secretary, JETS (Junior Engineers, Technicians and Scientist) club, </w:t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  <w:t>2019-2020</w:t>
      </w:r>
    </w:p>
    <w:p w14:paraId="7D0BE427" w14:textId="07F18F17" w:rsidR="002F58A0" w:rsidRPr="00426AB0" w:rsidRDefault="002F58A0" w:rsidP="00426AB0">
      <w:pPr>
        <w:pStyle w:val="ListParagraph"/>
        <w:tabs>
          <w:tab w:val="left" w:pos="1410"/>
        </w:tabs>
        <w:spacing w:line="276" w:lineRule="auto"/>
        <w:ind w:left="284"/>
        <w:jc w:val="left"/>
        <w:rPr>
          <w:rFonts w:ascii="Garamond" w:hAnsi="Garamond"/>
          <w:sz w:val="20"/>
          <w:szCs w:val="20"/>
        </w:rPr>
      </w:pPr>
      <w:r w:rsidRPr="001953DE">
        <w:rPr>
          <w:rFonts w:ascii="Garamond" w:hAnsi="Garamond"/>
          <w:sz w:val="20"/>
          <w:szCs w:val="20"/>
        </w:rPr>
        <w:t xml:space="preserve">Federal Government Academy, </w:t>
      </w:r>
      <w:r w:rsidRPr="00426AB0">
        <w:rPr>
          <w:rFonts w:ascii="Garamond" w:hAnsi="Garamond"/>
          <w:sz w:val="20"/>
          <w:szCs w:val="20"/>
        </w:rPr>
        <w:t>Suleja, Nigeria.</w:t>
      </w:r>
    </w:p>
    <w:p w14:paraId="4C3CB1D7" w14:textId="509C7E5D" w:rsidR="002F58A0" w:rsidRPr="001953DE" w:rsidRDefault="002F58A0" w:rsidP="00442B29">
      <w:pPr>
        <w:pStyle w:val="ListParagraph"/>
        <w:numPr>
          <w:ilvl w:val="0"/>
          <w:numId w:val="47"/>
        </w:numPr>
        <w:tabs>
          <w:tab w:val="left" w:pos="1410"/>
        </w:tabs>
        <w:spacing w:line="276" w:lineRule="auto"/>
        <w:ind w:left="284" w:hanging="284"/>
        <w:jc w:val="left"/>
        <w:rPr>
          <w:rFonts w:ascii="Garamond" w:hAnsi="Garamond"/>
          <w:sz w:val="20"/>
          <w:szCs w:val="20"/>
        </w:rPr>
      </w:pPr>
      <w:r w:rsidRPr="001953DE">
        <w:rPr>
          <w:rFonts w:ascii="Garamond" w:hAnsi="Garamond"/>
          <w:sz w:val="20"/>
          <w:szCs w:val="20"/>
        </w:rPr>
        <w:t>Class football team captain, Federal Government Academy, Suleja, Nigeria.</w:t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  <w:t>2015-2019</w:t>
      </w:r>
    </w:p>
    <w:p w14:paraId="4F7F60BE" w14:textId="06456FB9" w:rsidR="002F58A0" w:rsidRPr="001953DE" w:rsidRDefault="002F58A0" w:rsidP="00442B29">
      <w:pPr>
        <w:pStyle w:val="ListParagraph"/>
        <w:numPr>
          <w:ilvl w:val="0"/>
          <w:numId w:val="47"/>
        </w:numPr>
        <w:tabs>
          <w:tab w:val="left" w:pos="1410"/>
        </w:tabs>
        <w:spacing w:line="276" w:lineRule="auto"/>
        <w:ind w:left="284" w:hanging="284"/>
        <w:jc w:val="left"/>
        <w:rPr>
          <w:rFonts w:ascii="Garamond" w:hAnsi="Garamond"/>
          <w:sz w:val="20"/>
          <w:szCs w:val="20"/>
        </w:rPr>
      </w:pPr>
      <w:r w:rsidRPr="001953DE">
        <w:rPr>
          <w:rFonts w:ascii="Garamond" w:hAnsi="Garamond"/>
          <w:sz w:val="20"/>
          <w:szCs w:val="20"/>
        </w:rPr>
        <w:t>School football team captain, I-tree International Preparatory school, Ilorin, Nigeria.</w:t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  <w:t>2013-2014</w:t>
      </w:r>
    </w:p>
    <w:p w14:paraId="64AF387B" w14:textId="353B966D" w:rsidR="002F58A0" w:rsidRPr="001953DE" w:rsidRDefault="002F58A0" w:rsidP="00442B29">
      <w:pPr>
        <w:pStyle w:val="ListParagraph"/>
        <w:numPr>
          <w:ilvl w:val="0"/>
          <w:numId w:val="47"/>
        </w:numPr>
        <w:tabs>
          <w:tab w:val="left" w:pos="1410"/>
        </w:tabs>
        <w:spacing w:line="276" w:lineRule="auto"/>
        <w:ind w:left="284" w:hanging="284"/>
        <w:jc w:val="left"/>
        <w:rPr>
          <w:rFonts w:ascii="Garamond" w:hAnsi="Garamond"/>
          <w:sz w:val="20"/>
          <w:szCs w:val="20"/>
        </w:rPr>
      </w:pPr>
      <w:r w:rsidRPr="001953DE">
        <w:rPr>
          <w:rFonts w:ascii="Garamond" w:hAnsi="Garamond"/>
          <w:sz w:val="20"/>
          <w:szCs w:val="20"/>
        </w:rPr>
        <w:t>Head boy, I-tree International Preparatory school, Ilorin, Nigeria.</w:t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</w:r>
      <w:r w:rsidR="002E3174">
        <w:rPr>
          <w:rFonts w:ascii="Garamond" w:hAnsi="Garamond"/>
          <w:sz w:val="20"/>
          <w:szCs w:val="20"/>
        </w:rPr>
        <w:tab/>
        <w:t>2013-2014</w:t>
      </w:r>
    </w:p>
    <w:p w14:paraId="6E4CF206" w14:textId="77777777" w:rsidR="000C70E9" w:rsidRPr="001953DE" w:rsidRDefault="000C70E9" w:rsidP="000D24C3">
      <w:pPr>
        <w:pStyle w:val="NoSpacing"/>
        <w:ind w:right="-270"/>
        <w:jc w:val="left"/>
        <w:rPr>
          <w:rFonts w:ascii="Garamond" w:hAnsi="Garamond"/>
          <w:b/>
          <w:sz w:val="20"/>
          <w:szCs w:val="20"/>
          <w:lang w:val="en-GB"/>
        </w:rPr>
      </w:pPr>
    </w:p>
    <w:bookmarkEnd w:id="1"/>
    <w:p w14:paraId="27635D7E" w14:textId="33490FCD" w:rsidR="00FE6469" w:rsidRPr="001953DE" w:rsidRDefault="00082A1C" w:rsidP="00FE6469">
      <w:pPr>
        <w:pBdr>
          <w:bottom w:val="single" w:sz="6" w:space="1" w:color="auto"/>
        </w:pBdr>
        <w:tabs>
          <w:tab w:val="right" w:pos="10980"/>
        </w:tabs>
        <w:ind w:right="-450"/>
        <w:jc w:val="both"/>
        <w:rPr>
          <w:rFonts w:ascii="Garamond" w:hAnsi="Garamond"/>
          <w:b/>
          <w:color w:val="549E39" w:themeColor="accent1"/>
          <w:sz w:val="20"/>
          <w:szCs w:val="20"/>
        </w:rPr>
      </w:pPr>
      <w:r w:rsidRPr="001953DE">
        <w:rPr>
          <w:rFonts w:ascii="Garamond" w:hAnsi="Garamond"/>
          <w:b/>
          <w:color w:val="549E39" w:themeColor="accent1"/>
          <w:sz w:val="20"/>
          <w:szCs w:val="20"/>
        </w:rPr>
        <w:t>HOBBIES</w:t>
      </w:r>
    </w:p>
    <w:p w14:paraId="7B5B3BEA" w14:textId="77777777" w:rsidR="002112E7" w:rsidRPr="002112E7" w:rsidRDefault="002112E7" w:rsidP="00BD0DFB">
      <w:pPr>
        <w:numPr>
          <w:ilvl w:val="0"/>
          <w:numId w:val="44"/>
        </w:numPr>
        <w:pBdr>
          <w:bottom w:val="single" w:sz="6" w:space="0" w:color="auto"/>
        </w:pBdr>
        <w:tabs>
          <w:tab w:val="right" w:pos="10980"/>
        </w:tabs>
        <w:spacing w:after="0"/>
        <w:ind w:left="284" w:right="-450" w:hanging="284"/>
        <w:jc w:val="both"/>
        <w:rPr>
          <w:rFonts w:ascii="Garamond" w:hAnsi="Garamond"/>
          <w:bCs/>
          <w:color w:val="000000" w:themeColor="text1"/>
          <w:sz w:val="20"/>
          <w:szCs w:val="20"/>
          <w:lang w:val="en-US"/>
        </w:rPr>
      </w:pPr>
      <w:r w:rsidRPr="002112E7">
        <w:rPr>
          <w:rFonts w:ascii="Garamond" w:hAnsi="Garamond"/>
          <w:bCs/>
          <w:color w:val="000000" w:themeColor="text1"/>
          <w:sz w:val="20"/>
          <w:szCs w:val="20"/>
          <w:lang w:val="en-US"/>
        </w:rPr>
        <w:t>Participating in sports especially football.</w:t>
      </w:r>
    </w:p>
    <w:p w14:paraId="4A1701D6" w14:textId="04B8859E" w:rsidR="002112E7" w:rsidRPr="001953DE" w:rsidRDefault="00C50374" w:rsidP="00BD0DFB">
      <w:pPr>
        <w:numPr>
          <w:ilvl w:val="0"/>
          <w:numId w:val="44"/>
        </w:numPr>
        <w:pBdr>
          <w:bottom w:val="single" w:sz="6" w:space="0" w:color="auto"/>
        </w:pBdr>
        <w:tabs>
          <w:tab w:val="right" w:pos="10980"/>
        </w:tabs>
        <w:spacing w:after="0"/>
        <w:ind w:left="284" w:right="-450" w:hanging="284"/>
        <w:jc w:val="both"/>
        <w:rPr>
          <w:rFonts w:ascii="Garamond" w:hAnsi="Garamond"/>
          <w:bCs/>
          <w:color w:val="549E39" w:themeColor="accent1"/>
          <w:sz w:val="20"/>
          <w:szCs w:val="20"/>
          <w:lang w:val="en-US"/>
        </w:rPr>
      </w:pPr>
      <w:r>
        <w:rPr>
          <w:rFonts w:ascii="Garamond" w:hAnsi="Garamond"/>
          <w:bCs/>
          <w:color w:val="000000" w:themeColor="text1"/>
          <w:sz w:val="20"/>
          <w:szCs w:val="20"/>
          <w:lang w:val="en-US"/>
        </w:rPr>
        <w:t>Watching movies and sports.</w:t>
      </w:r>
    </w:p>
    <w:p w14:paraId="01BBAACE" w14:textId="77777777" w:rsidR="008A0564" w:rsidRPr="001953DE" w:rsidRDefault="00850F0A" w:rsidP="008A0564">
      <w:pPr>
        <w:pStyle w:val="NoSpacing"/>
        <w:tabs>
          <w:tab w:val="right" w:pos="10890"/>
        </w:tabs>
        <w:spacing w:line="276" w:lineRule="auto"/>
        <w:ind w:right="-360"/>
        <w:jc w:val="left"/>
        <w:rPr>
          <w:rFonts w:ascii="Garamond" w:hAnsi="Garamond"/>
          <w:b/>
          <w:color w:val="549E39" w:themeColor="accent1"/>
          <w:sz w:val="20"/>
          <w:szCs w:val="20"/>
        </w:rPr>
      </w:pPr>
      <w:r w:rsidRPr="001953DE">
        <w:rPr>
          <w:rFonts w:ascii="Garamond" w:hAnsi="Garamond"/>
          <w:b/>
          <w:color w:val="549E39" w:themeColor="accent1"/>
          <w:sz w:val="20"/>
          <w:szCs w:val="20"/>
        </w:rPr>
        <w:t>REFEREES</w:t>
      </w:r>
      <w:r w:rsidR="008A0564" w:rsidRPr="001953DE">
        <w:rPr>
          <w:rFonts w:ascii="Garamond" w:hAnsi="Garamond"/>
          <w:b/>
          <w:color w:val="549E39" w:themeColor="accent1"/>
          <w:sz w:val="20"/>
          <w:szCs w:val="20"/>
        </w:rPr>
        <w:t xml:space="preserve"> </w:t>
      </w:r>
    </w:p>
    <w:p w14:paraId="18807187" w14:textId="51721FBB" w:rsidR="008A0564" w:rsidRPr="001953DE" w:rsidRDefault="008A0564" w:rsidP="008A0564">
      <w:pPr>
        <w:pStyle w:val="NoSpacing"/>
        <w:tabs>
          <w:tab w:val="right" w:pos="10890"/>
        </w:tabs>
        <w:spacing w:line="276" w:lineRule="auto"/>
        <w:ind w:right="-360"/>
        <w:jc w:val="left"/>
        <w:rPr>
          <w:rFonts w:ascii="Garamond" w:hAnsi="Garamond"/>
          <w:sz w:val="20"/>
          <w:szCs w:val="20"/>
          <w:lang w:val="en-GB" w:eastAsia="en-GB"/>
        </w:rPr>
      </w:pPr>
      <w:r w:rsidRPr="001953DE">
        <w:rPr>
          <w:rFonts w:ascii="Garamond" w:hAnsi="Garamond"/>
          <w:sz w:val="20"/>
          <w:szCs w:val="20"/>
          <w:lang w:val="en-GB" w:eastAsia="en-GB"/>
        </w:rPr>
        <w:t>Available on request</w:t>
      </w:r>
    </w:p>
    <w:p w14:paraId="223834FB" w14:textId="242210A2" w:rsidR="008A0564" w:rsidRPr="001953DE" w:rsidRDefault="00937DA1" w:rsidP="008A0564">
      <w:pPr>
        <w:pStyle w:val="NoSpacing"/>
        <w:tabs>
          <w:tab w:val="right" w:pos="10890"/>
        </w:tabs>
        <w:spacing w:line="276" w:lineRule="auto"/>
        <w:ind w:right="-360"/>
        <w:jc w:val="left"/>
        <w:rPr>
          <w:rFonts w:ascii="Garamond" w:hAnsi="Garamond"/>
          <w:sz w:val="20"/>
          <w:szCs w:val="20"/>
          <w:lang w:val="en-GB" w:eastAsia="en-GB"/>
        </w:rPr>
      </w:pPr>
      <w:r>
        <w:rPr>
          <w:rFonts w:ascii="Garamond" w:hAnsi="Garamond"/>
          <w:noProof/>
          <w:sz w:val="20"/>
          <w:szCs w:val="20"/>
          <w:lang w:val="en-GB" w:eastAsia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9E4DFD5" wp14:editId="4456BC41">
                <wp:simplePos x="0" y="0"/>
                <wp:positionH relativeFrom="column">
                  <wp:posOffset>668250</wp:posOffset>
                </wp:positionH>
                <wp:positionV relativeFrom="paragraph">
                  <wp:posOffset>49995</wp:posOffset>
                </wp:positionV>
                <wp:extent cx="33840" cy="216720"/>
                <wp:effectExtent l="38100" t="38100" r="42545" b="374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84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8DB6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51.9pt;margin-top:3.25pt;width:4.05pt;height:1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">
                <v:imagedata r:id="rId13" o:title=""/>
              </v:shape>
            </w:pict>
          </mc:Fallback>
        </mc:AlternateContent>
      </w:r>
      <w:r>
        <w:rPr>
          <w:rFonts w:ascii="Garamond" w:hAnsi="Garamond"/>
          <w:noProof/>
          <w:sz w:val="20"/>
          <w:szCs w:val="20"/>
          <w:lang w:val="en-GB" w:eastAsia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7238D41" wp14:editId="7C95705C">
                <wp:simplePos x="0" y="0"/>
                <wp:positionH relativeFrom="column">
                  <wp:posOffset>389890</wp:posOffset>
                </wp:positionH>
                <wp:positionV relativeFrom="paragraph">
                  <wp:posOffset>5715</wp:posOffset>
                </wp:positionV>
                <wp:extent cx="248285" cy="280670"/>
                <wp:effectExtent l="38100" t="38100" r="43815" b="368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828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CD1CB" id="Ink 14" o:spid="_x0000_s1026" type="#_x0000_t75" style="position:absolute;margin-left:30pt;margin-top:-.25pt;width:20.95pt;height:2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">
                <v:imagedata r:id="rId15" o:title=""/>
              </v:shape>
            </w:pict>
          </mc:Fallback>
        </mc:AlternateContent>
      </w:r>
      <w:r>
        <w:rPr>
          <w:rFonts w:ascii="Garamond" w:hAnsi="Garamond"/>
          <w:noProof/>
          <w:sz w:val="20"/>
          <w:szCs w:val="20"/>
          <w:lang w:val="en-GB"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5C6185" wp14:editId="4F82D49B">
                <wp:simplePos x="0" y="0"/>
                <wp:positionH relativeFrom="column">
                  <wp:posOffset>337410</wp:posOffset>
                </wp:positionH>
                <wp:positionV relativeFrom="paragraph">
                  <wp:posOffset>49635</wp:posOffset>
                </wp:positionV>
                <wp:extent cx="99720" cy="196200"/>
                <wp:effectExtent l="38100" t="38100" r="40005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972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B5DD1" id="Ink 4" o:spid="_x0000_s1026" type="#_x0000_t75" style="position:absolute;margin-left:25.85pt;margin-top:3.2pt;width:9.25pt;height:1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">
                <v:imagedata r:id="rId17" o:title=""/>
              </v:shape>
            </w:pict>
          </mc:Fallback>
        </mc:AlternateContent>
      </w:r>
      <w:r>
        <w:rPr>
          <w:rFonts w:ascii="Garamond" w:hAnsi="Garamond"/>
          <w:noProof/>
          <w:sz w:val="20"/>
          <w:szCs w:val="20"/>
          <w:lang w:val="en-GB"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D81CCA" wp14:editId="739437A3">
                <wp:simplePos x="0" y="0"/>
                <wp:positionH relativeFrom="column">
                  <wp:posOffset>215370</wp:posOffset>
                </wp:positionH>
                <wp:positionV relativeFrom="paragraph">
                  <wp:posOffset>10035</wp:posOffset>
                </wp:positionV>
                <wp:extent cx="126720" cy="235080"/>
                <wp:effectExtent l="38100" t="38100" r="0" b="444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67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D0454" id="Ink 3" o:spid="_x0000_s1026" type="#_x0000_t75" style="position:absolute;margin-left:16.25pt;margin-top:.1pt;width:11.4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">
                <v:imagedata r:id="rId19" o:title=""/>
              </v:shape>
            </w:pict>
          </mc:Fallback>
        </mc:AlternateContent>
      </w:r>
    </w:p>
    <w:p w14:paraId="1F1893E8" w14:textId="3FBFC08A" w:rsidR="00850F0A" w:rsidRPr="001953DE" w:rsidRDefault="00937DA1" w:rsidP="00850F0A">
      <w:pPr>
        <w:pStyle w:val="NoSpacing"/>
        <w:tabs>
          <w:tab w:val="right" w:pos="10890"/>
        </w:tabs>
        <w:spacing w:line="276" w:lineRule="auto"/>
        <w:ind w:right="-360"/>
        <w:jc w:val="left"/>
        <w:rPr>
          <w:rFonts w:ascii="Garamond" w:hAnsi="Garamond"/>
          <w:sz w:val="20"/>
          <w:szCs w:val="20"/>
          <w:lang w:val="en-GB" w:eastAsia="en-GB"/>
        </w:rPr>
      </w:pPr>
      <w:r>
        <w:rPr>
          <w:rFonts w:ascii="Garamond" w:hAnsi="Garamond"/>
          <w:noProof/>
          <w:sz w:val="20"/>
          <w:szCs w:val="20"/>
          <w:lang w:val="en-GB" w:eastAsia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A4A4952" wp14:editId="64DD649F">
                <wp:simplePos x="0" y="0"/>
                <wp:positionH relativeFrom="column">
                  <wp:posOffset>704250</wp:posOffset>
                </wp:positionH>
                <wp:positionV relativeFrom="paragraph">
                  <wp:posOffset>-89990</wp:posOffset>
                </wp:positionV>
                <wp:extent cx="87840" cy="209160"/>
                <wp:effectExtent l="38100" t="38100" r="13970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784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5EEA3" id="Ink 16" o:spid="_x0000_s1026" type="#_x0000_t75" style="position:absolute;margin-left:54.75pt;margin-top:-7.8pt;width:8.3pt;height:1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">
                <v:imagedata r:id="rId21" o:title=""/>
              </v:shape>
            </w:pict>
          </mc:Fallback>
        </mc:AlternateContent>
      </w:r>
      <w:r w:rsidR="00850F0A" w:rsidRPr="001953DE">
        <w:rPr>
          <w:rFonts w:ascii="Garamond" w:hAnsi="Garamond"/>
          <w:sz w:val="20"/>
          <w:szCs w:val="20"/>
          <w:lang w:val="en-GB" w:eastAsia="en-GB"/>
        </w:rPr>
        <w:t>………………………………………………………………</w:t>
      </w:r>
    </w:p>
    <w:p w14:paraId="58E6BAC4" w14:textId="333C1E95" w:rsidR="00F13BD9" w:rsidRPr="001953DE" w:rsidRDefault="00850F0A" w:rsidP="003F79A6">
      <w:pPr>
        <w:pStyle w:val="NoSpacing"/>
        <w:tabs>
          <w:tab w:val="right" w:pos="10890"/>
        </w:tabs>
        <w:spacing w:line="276" w:lineRule="auto"/>
        <w:ind w:right="-360"/>
        <w:jc w:val="left"/>
        <w:rPr>
          <w:rFonts w:ascii="Garamond" w:hAnsi="Garamond"/>
          <w:sz w:val="20"/>
          <w:szCs w:val="20"/>
          <w:lang w:val="en-GB" w:eastAsia="en-GB"/>
        </w:rPr>
      </w:pPr>
      <w:r w:rsidRPr="001953DE">
        <w:rPr>
          <w:rFonts w:ascii="Garamond" w:hAnsi="Garamond"/>
          <w:sz w:val="20"/>
          <w:szCs w:val="20"/>
          <w:lang w:val="en-GB" w:eastAsia="en-GB"/>
        </w:rPr>
        <w:t xml:space="preserve">Mr </w:t>
      </w:r>
      <w:proofErr w:type="spellStart"/>
      <w:r w:rsidRPr="001953DE">
        <w:rPr>
          <w:rFonts w:ascii="Garamond" w:hAnsi="Garamond"/>
          <w:sz w:val="20"/>
          <w:szCs w:val="20"/>
          <w:lang w:val="en-GB" w:eastAsia="en-GB"/>
        </w:rPr>
        <w:t>Sa’ad</w:t>
      </w:r>
      <w:proofErr w:type="spellEnd"/>
      <w:r w:rsidRPr="001953DE">
        <w:rPr>
          <w:rFonts w:ascii="Garamond" w:hAnsi="Garamond"/>
          <w:sz w:val="20"/>
          <w:szCs w:val="20"/>
          <w:lang w:val="en-GB" w:eastAsia="en-GB"/>
        </w:rPr>
        <w:t xml:space="preserve"> </w:t>
      </w:r>
      <w:proofErr w:type="spellStart"/>
      <w:r w:rsidRPr="001953DE">
        <w:rPr>
          <w:rFonts w:ascii="Garamond" w:hAnsi="Garamond"/>
          <w:sz w:val="20"/>
          <w:szCs w:val="20"/>
          <w:lang w:val="en-GB" w:eastAsia="en-GB"/>
        </w:rPr>
        <w:t>Onaolapo</w:t>
      </w:r>
      <w:proofErr w:type="spellEnd"/>
      <w:r w:rsidRPr="001953DE">
        <w:rPr>
          <w:rFonts w:ascii="Garamond" w:hAnsi="Garamond"/>
          <w:sz w:val="20"/>
          <w:szCs w:val="20"/>
          <w:lang w:val="en-GB" w:eastAsia="en-GB"/>
        </w:rPr>
        <w:t xml:space="preserve"> </w:t>
      </w:r>
      <w:proofErr w:type="spellStart"/>
      <w:r w:rsidRPr="001953DE">
        <w:rPr>
          <w:rFonts w:ascii="Garamond" w:hAnsi="Garamond"/>
          <w:sz w:val="20"/>
          <w:szCs w:val="20"/>
          <w:lang w:val="en-GB" w:eastAsia="en-GB"/>
        </w:rPr>
        <w:t>Katibi</w:t>
      </w:r>
      <w:proofErr w:type="spellEnd"/>
      <w:r w:rsidR="005D1FCE" w:rsidRPr="001953DE">
        <w:rPr>
          <w:rFonts w:ascii="Garamond" w:hAnsi="Garamond"/>
          <w:sz w:val="20"/>
          <w:szCs w:val="20"/>
          <w:lang w:val="en-GB" w:eastAsia="en-GB"/>
        </w:rPr>
        <w:t>. 25/07/2022</w:t>
      </w:r>
    </w:p>
    <w:sectPr w:rsidR="00F13BD9" w:rsidRPr="001953DE" w:rsidSect="00443ED4"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2240" w:h="15840"/>
      <w:pgMar w:top="630" w:right="900" w:bottom="360" w:left="810" w:header="58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67BAB" w14:textId="77777777" w:rsidR="006765DA" w:rsidRDefault="006765DA" w:rsidP="003856C9">
      <w:pPr>
        <w:spacing w:after="0" w:line="240" w:lineRule="auto"/>
      </w:pPr>
      <w:r>
        <w:separator/>
      </w:r>
    </w:p>
  </w:endnote>
  <w:endnote w:type="continuationSeparator" w:id="0">
    <w:p w14:paraId="7472F295" w14:textId="77777777" w:rsidR="006765DA" w:rsidRDefault="006765D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B12E" w14:textId="77777777" w:rsidR="00DB37B7" w:rsidRDefault="00DB37B7" w:rsidP="00570ACE">
    <w:pPr>
      <w:pStyle w:val="Footer"/>
      <w:jc w:val="both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703296" behindDoc="0" locked="1" layoutInCell="1" allowOverlap="1" wp14:anchorId="7BCD5C45" wp14:editId="1059AB38">
              <wp:simplePos x="0" y="0"/>
              <wp:positionH relativeFrom="margin">
                <wp:align>right</wp:align>
              </wp:positionH>
              <wp:positionV relativeFrom="page">
                <wp:posOffset>9463405</wp:posOffset>
              </wp:positionV>
              <wp:extent cx="7002145" cy="502285"/>
              <wp:effectExtent l="0" t="0" r="27305" b="12065"/>
              <wp:wrapNone/>
              <wp:docPr id="309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02145" cy="502285"/>
                        <a:chOff x="0" y="0"/>
                        <a:chExt cx="4354" cy="275"/>
                      </a:xfrm>
                    </wpg:grpSpPr>
                    <wps:wsp>
                      <wps:cNvPr id="310" name="Freeform 14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5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6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7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8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9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20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21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22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48DFAE" id="Group 4" o:spid="_x0000_s1026" alt="Title: Footer graphic design with grey rectangles in various angles" style="position:absolute;margin-left:500.15pt;margin-top:745.15pt;width:551.35pt;height:39.55pt;z-index:251703296;mso-position-horizontal:right;mso-position-horizontal-relative:margin;mso-position-vertical-relative:page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">
              <o:lock v:ext="edit" aspectratio="t"/>
              <v:shape id="Freeform 14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15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16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17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18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19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20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21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22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r>
      <w:tab/>
    </w:r>
  </w:p>
  <w:p w14:paraId="3A560495" w14:textId="77777777" w:rsidR="00DB37B7" w:rsidRDefault="00DB37B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96F4A" w14:textId="1620EF27" w:rsidR="0085092A" w:rsidRDefault="0085092A">
    <w:pPr>
      <w:pStyle w:val="Footer"/>
    </w:pPr>
    <w:bookmarkStart w:id="2" w:name="_Hlk52026218"/>
    <w:r>
      <w:t xml:space="preserve">Dr Katibi OS </w:t>
    </w:r>
    <w:r w:rsidR="00705AD2">
      <w:t>–</w:t>
    </w:r>
    <w:r>
      <w:t xml:space="preserve"> </w:t>
    </w:r>
    <w:r w:rsidR="00705AD2">
      <w:t xml:space="preserve">February </w:t>
    </w:r>
    <w:r>
      <w:t>20</w:t>
    </w:r>
    <w:r w:rsidR="008D53AD">
      <w:t>2</w:t>
    </w:r>
    <w:r w:rsidR="00930A9F">
      <w:t>1</w:t>
    </w:r>
  </w:p>
  <w:bookmarkEnd w:id="2"/>
  <w:p w14:paraId="65CE5120" w14:textId="66B1CB92" w:rsidR="00DB37B7" w:rsidRDefault="00DB37B7" w:rsidP="00D83F3A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FC7F" w14:textId="0D09C4EC" w:rsidR="00DB37B7" w:rsidRDefault="00DB37B7">
    <w:pPr>
      <w:pStyle w:val="Footer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89984" behindDoc="0" locked="1" layoutInCell="1" allowOverlap="1" wp14:anchorId="53B3154B" wp14:editId="1844D0AA">
              <wp:simplePos x="0" y="0"/>
              <wp:positionH relativeFrom="margin">
                <wp:posOffset>-277495</wp:posOffset>
              </wp:positionH>
              <wp:positionV relativeFrom="margin">
                <wp:posOffset>9178925</wp:posOffset>
              </wp:positionV>
              <wp:extent cx="7222490" cy="367665"/>
              <wp:effectExtent l="0" t="0" r="16510" b="13335"/>
              <wp:wrapNone/>
              <wp:docPr id="246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222490" cy="367665"/>
                        <a:chOff x="0" y="0"/>
                        <a:chExt cx="4354" cy="275"/>
                      </a:xfrm>
                    </wpg:grpSpPr>
                    <wps:wsp>
                      <wps:cNvPr id="247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64363C" id="Group 4" o:spid="_x0000_s1026" alt="Title: Footer graphic design with grey rectangles in various angles" style="position:absolute;margin-left:-21.85pt;margin-top:722.75pt;width:568.7pt;height:28.95pt;z-index:251689984;mso-position-horizontal-relative:margin;mso-position-vertical-relative:margin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E507" w14:textId="77777777" w:rsidR="006765DA" w:rsidRDefault="006765DA" w:rsidP="003856C9">
      <w:pPr>
        <w:spacing w:after="0" w:line="240" w:lineRule="auto"/>
      </w:pPr>
      <w:r>
        <w:separator/>
      </w:r>
    </w:p>
  </w:footnote>
  <w:footnote w:type="continuationSeparator" w:id="0">
    <w:p w14:paraId="1D9CF52A" w14:textId="77777777" w:rsidR="006765DA" w:rsidRDefault="006765D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AB89" w14:textId="77777777" w:rsidR="00DB37B7" w:rsidRDefault="00DB37B7" w:rsidP="00407DBD">
    <w:pPr>
      <w:pStyle w:val="Header"/>
      <w:jc w:val="both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702272" behindDoc="0" locked="1" layoutInCell="1" allowOverlap="1" wp14:anchorId="5B9A548A" wp14:editId="4AAA2153">
              <wp:simplePos x="0" y="0"/>
              <wp:positionH relativeFrom="margin">
                <wp:posOffset>-217170</wp:posOffset>
              </wp:positionH>
              <wp:positionV relativeFrom="page">
                <wp:posOffset>76835</wp:posOffset>
              </wp:positionV>
              <wp:extent cx="7176135" cy="396240"/>
              <wp:effectExtent l="0" t="0" r="24765" b="22860"/>
              <wp:wrapNone/>
              <wp:docPr id="298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76135" cy="396240"/>
                        <a:chOff x="0" y="0"/>
                        <a:chExt cx="4329" cy="275"/>
                      </a:xfrm>
                    </wpg:grpSpPr>
                    <wps:wsp>
                      <wps:cNvPr id="299" name="Freeform 3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4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5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6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7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8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9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0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1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14AA0C" id="Group 17" o:spid="_x0000_s1026" alt="Title: Header graphic design with grey rectangles in various angles" style="position:absolute;margin-left:-17.1pt;margin-top:6.05pt;width:565.05pt;height:31.2pt;z-index:251702272;mso-position-horizontal-relative:margin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">
              <o:lock v:ext="edit" aspectratio="t"/>
              <v:shape id="Freeform 3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7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8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9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10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11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12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  <w:p w14:paraId="14E95381" w14:textId="77777777" w:rsidR="00DB37B7" w:rsidRDefault="00DB37B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3FBF" w14:textId="40890F47" w:rsidR="00DB37B7" w:rsidRDefault="00DB37B7" w:rsidP="00CA08ED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430D" w14:textId="651BF7D3" w:rsidR="00DB37B7" w:rsidRDefault="00DB37B7" w:rsidP="00091418">
    <w:pPr>
      <w:pStyle w:val="Header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8E2" w14:textId="77777777" w:rsidR="00DB37B7" w:rsidRDefault="00DB37B7" w:rsidP="00CA08ED">
    <w:pPr>
      <w:pStyle w:val="Header"/>
      <w:jc w:val="both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91008" behindDoc="0" locked="1" layoutInCell="1" allowOverlap="1" wp14:anchorId="74158641" wp14:editId="78CC6106">
              <wp:simplePos x="0" y="0"/>
              <wp:positionH relativeFrom="page">
                <wp:posOffset>312420</wp:posOffset>
              </wp:positionH>
              <wp:positionV relativeFrom="page">
                <wp:align>top</wp:align>
              </wp:positionV>
              <wp:extent cx="7141210" cy="539750"/>
              <wp:effectExtent l="0" t="0" r="21590" b="12700"/>
              <wp:wrapNone/>
              <wp:docPr id="23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41210" cy="539750"/>
                        <a:chOff x="0" y="0"/>
                        <a:chExt cx="4329" cy="275"/>
                      </a:xfrm>
                    </wpg:grpSpPr>
                    <wps:wsp>
                      <wps:cNvPr id="23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B62624" id="Group 17" o:spid="_x0000_s1026" alt="Title: Header graphic design with grey rectangles in various angles" style="position:absolute;margin-left:24.6pt;margin-top:0;width:562.3pt;height:42.5pt;z-index:251691008;mso-position-horizontal-relative:page;mso-position-vertical:top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H2oRYAALi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F32B1"/>
    <w:multiLevelType w:val="hybridMultilevel"/>
    <w:tmpl w:val="FD181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07AE5"/>
    <w:multiLevelType w:val="hybridMultilevel"/>
    <w:tmpl w:val="B5D09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2858BA"/>
    <w:multiLevelType w:val="hybridMultilevel"/>
    <w:tmpl w:val="3EEA051C"/>
    <w:lvl w:ilvl="0" w:tplc="AC6C4E0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7338B0"/>
    <w:multiLevelType w:val="hybridMultilevel"/>
    <w:tmpl w:val="C9A69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243BBE"/>
    <w:multiLevelType w:val="hybridMultilevel"/>
    <w:tmpl w:val="2FD20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42466B"/>
    <w:multiLevelType w:val="hybridMultilevel"/>
    <w:tmpl w:val="823807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1923288"/>
    <w:multiLevelType w:val="hybridMultilevel"/>
    <w:tmpl w:val="9C0E6C7A"/>
    <w:lvl w:ilvl="0" w:tplc="AC6C4E0C">
      <w:start w:val="1"/>
      <w:numFmt w:val="bullet"/>
      <w:lvlText w:val=""/>
      <w:lvlJc w:val="left"/>
      <w:pPr>
        <w:ind w:left="1140" w:hanging="360"/>
      </w:pPr>
      <w:rPr>
        <w:rFonts w:ascii="Wingdings" w:hAnsi="Wingdings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13956B45"/>
    <w:multiLevelType w:val="hybridMultilevel"/>
    <w:tmpl w:val="051E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  <w:lvl w:ilvl="1" w:tplc="2136618E">
      <w:numFmt w:val="bullet"/>
      <w:lvlText w:val="•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E5665D"/>
    <w:multiLevelType w:val="hybridMultilevel"/>
    <w:tmpl w:val="77B0FA84"/>
    <w:lvl w:ilvl="0" w:tplc="AC6C4E0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520C8E"/>
    <w:multiLevelType w:val="hybridMultilevel"/>
    <w:tmpl w:val="AEAA2A32"/>
    <w:lvl w:ilvl="0" w:tplc="08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1B6E016E"/>
    <w:multiLevelType w:val="hybridMultilevel"/>
    <w:tmpl w:val="004A8ACC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4A0070"/>
    <w:multiLevelType w:val="hybridMultilevel"/>
    <w:tmpl w:val="BF162A2A"/>
    <w:lvl w:ilvl="0" w:tplc="28AE12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AA6170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9C0D8A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F227DE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DEA706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CEF13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1E57A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8564280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1CDF34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FA6644B"/>
    <w:multiLevelType w:val="hybridMultilevel"/>
    <w:tmpl w:val="C5F4AE20"/>
    <w:lvl w:ilvl="0" w:tplc="08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72F7E27"/>
    <w:multiLevelType w:val="hybridMultilevel"/>
    <w:tmpl w:val="F04EA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9DA401A"/>
    <w:multiLevelType w:val="hybridMultilevel"/>
    <w:tmpl w:val="50064B32"/>
    <w:lvl w:ilvl="0" w:tplc="2E027E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8B74DB"/>
    <w:multiLevelType w:val="hybridMultilevel"/>
    <w:tmpl w:val="F1C264C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3DE710B8"/>
    <w:multiLevelType w:val="hybridMultilevel"/>
    <w:tmpl w:val="EBC815D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010145"/>
    <w:multiLevelType w:val="hybridMultilevel"/>
    <w:tmpl w:val="9C64381A"/>
    <w:lvl w:ilvl="0" w:tplc="A4EC8C4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EC25C4"/>
    <w:multiLevelType w:val="hybridMultilevel"/>
    <w:tmpl w:val="0A167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83B28"/>
    <w:multiLevelType w:val="hybridMultilevel"/>
    <w:tmpl w:val="49BC09D6"/>
    <w:lvl w:ilvl="0" w:tplc="69D6A9C4">
      <w:numFmt w:val="bullet"/>
      <w:lvlText w:val="•"/>
      <w:lvlJc w:val="left"/>
      <w:pPr>
        <w:ind w:left="720" w:hanging="360"/>
      </w:pPr>
      <w:rPr>
        <w:rFonts w:ascii="Cambria" w:eastAsia="STZhongsong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A0657"/>
    <w:multiLevelType w:val="hybridMultilevel"/>
    <w:tmpl w:val="BEF4203E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338F7"/>
    <w:multiLevelType w:val="hybridMultilevel"/>
    <w:tmpl w:val="3B3CD640"/>
    <w:lvl w:ilvl="0" w:tplc="AC6C4E0C">
      <w:start w:val="1"/>
      <w:numFmt w:val="bullet"/>
      <w:lvlText w:val=""/>
      <w:lvlJc w:val="left"/>
      <w:pPr>
        <w:ind w:left="1140" w:hanging="360"/>
      </w:pPr>
      <w:rPr>
        <w:rFonts w:ascii="Wingdings" w:hAnsi="Wingdings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2" w15:restartNumberingAfterBreak="0">
    <w:nsid w:val="579B0BFA"/>
    <w:multiLevelType w:val="hybridMultilevel"/>
    <w:tmpl w:val="6AB4EF98"/>
    <w:lvl w:ilvl="0" w:tplc="AC6C4E0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C160EAF"/>
    <w:multiLevelType w:val="hybridMultilevel"/>
    <w:tmpl w:val="125E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F4279"/>
    <w:multiLevelType w:val="hybridMultilevel"/>
    <w:tmpl w:val="BA50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421174"/>
    <w:multiLevelType w:val="hybridMultilevel"/>
    <w:tmpl w:val="72F81CFA"/>
    <w:lvl w:ilvl="0" w:tplc="AC6C4E0C">
      <w:start w:val="1"/>
      <w:numFmt w:val="bullet"/>
      <w:lvlText w:val=""/>
      <w:lvlJc w:val="left"/>
      <w:pPr>
        <w:ind w:left="1140" w:hanging="360"/>
      </w:pPr>
      <w:rPr>
        <w:rFonts w:ascii="Wingdings" w:hAnsi="Wingdings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 w15:restartNumberingAfterBreak="0">
    <w:nsid w:val="69860511"/>
    <w:multiLevelType w:val="hybridMultilevel"/>
    <w:tmpl w:val="E98EA272"/>
    <w:lvl w:ilvl="0" w:tplc="86E8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E3024"/>
    <w:multiLevelType w:val="hybridMultilevel"/>
    <w:tmpl w:val="1BF01CE2"/>
    <w:lvl w:ilvl="0" w:tplc="08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AFC0B09"/>
    <w:multiLevelType w:val="hybridMultilevel"/>
    <w:tmpl w:val="FC2E351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DB100AD"/>
    <w:multiLevelType w:val="hybridMultilevel"/>
    <w:tmpl w:val="5AF26B9A"/>
    <w:lvl w:ilvl="0" w:tplc="AC6C4E0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F8D4AA1"/>
    <w:multiLevelType w:val="hybridMultilevel"/>
    <w:tmpl w:val="8CB0C0EE"/>
    <w:lvl w:ilvl="0" w:tplc="AC6C4E0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557B0"/>
    <w:multiLevelType w:val="hybridMultilevel"/>
    <w:tmpl w:val="7E807CA6"/>
    <w:lvl w:ilvl="0" w:tplc="6EF4DE9A">
      <w:start w:val="2"/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58D7BA0"/>
    <w:multiLevelType w:val="hybridMultilevel"/>
    <w:tmpl w:val="17B60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8506A"/>
    <w:multiLevelType w:val="hybridMultilevel"/>
    <w:tmpl w:val="548C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30925"/>
    <w:multiLevelType w:val="hybridMultilevel"/>
    <w:tmpl w:val="EA38F436"/>
    <w:lvl w:ilvl="0" w:tplc="08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D1C60EF"/>
    <w:multiLevelType w:val="hybridMultilevel"/>
    <w:tmpl w:val="ECDC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F7F86"/>
    <w:multiLevelType w:val="hybridMultilevel"/>
    <w:tmpl w:val="5260BEA8"/>
    <w:lvl w:ilvl="0" w:tplc="69D6A9C4">
      <w:numFmt w:val="bullet"/>
      <w:lvlText w:val="•"/>
      <w:lvlJc w:val="left"/>
      <w:pPr>
        <w:ind w:left="720" w:hanging="360"/>
      </w:pPr>
      <w:rPr>
        <w:rFonts w:ascii="Cambria" w:eastAsia="STZhongsong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79412">
    <w:abstractNumId w:val="9"/>
  </w:num>
  <w:num w:numId="2" w16cid:durableId="1015811419">
    <w:abstractNumId w:val="7"/>
  </w:num>
  <w:num w:numId="3" w16cid:durableId="1267424454">
    <w:abstractNumId w:val="6"/>
  </w:num>
  <w:num w:numId="4" w16cid:durableId="1506087552">
    <w:abstractNumId w:val="5"/>
  </w:num>
  <w:num w:numId="5" w16cid:durableId="1235697248">
    <w:abstractNumId w:val="4"/>
  </w:num>
  <w:num w:numId="6" w16cid:durableId="112018868">
    <w:abstractNumId w:val="8"/>
  </w:num>
  <w:num w:numId="7" w16cid:durableId="12460699">
    <w:abstractNumId w:val="3"/>
  </w:num>
  <w:num w:numId="8" w16cid:durableId="618997484">
    <w:abstractNumId w:val="2"/>
  </w:num>
  <w:num w:numId="9" w16cid:durableId="1867595710">
    <w:abstractNumId w:val="1"/>
  </w:num>
  <w:num w:numId="10" w16cid:durableId="1865632855">
    <w:abstractNumId w:val="0"/>
  </w:num>
  <w:num w:numId="11" w16cid:durableId="1447576405">
    <w:abstractNumId w:val="38"/>
  </w:num>
  <w:num w:numId="12" w16cid:durableId="2031564088">
    <w:abstractNumId w:val="21"/>
  </w:num>
  <w:num w:numId="13" w16cid:durableId="1830557426">
    <w:abstractNumId w:val="13"/>
  </w:num>
  <w:num w:numId="14" w16cid:durableId="673149107">
    <w:abstractNumId w:val="15"/>
  </w:num>
  <w:num w:numId="15" w16cid:durableId="1181626952">
    <w:abstractNumId w:val="19"/>
  </w:num>
  <w:num w:numId="16" w16cid:durableId="2057075347">
    <w:abstractNumId w:val="37"/>
  </w:num>
  <w:num w:numId="17" w16cid:durableId="1414274314">
    <w:abstractNumId w:val="22"/>
  </w:num>
  <w:num w:numId="18" w16cid:durableId="1217426959">
    <w:abstractNumId w:val="44"/>
  </w:num>
  <w:num w:numId="19" w16cid:durableId="1086070912">
    <w:abstractNumId w:val="11"/>
  </w:num>
  <w:num w:numId="20" w16cid:durableId="1753894035">
    <w:abstractNumId w:val="23"/>
  </w:num>
  <w:num w:numId="21" w16cid:durableId="1476491658">
    <w:abstractNumId w:val="41"/>
  </w:num>
  <w:num w:numId="22" w16cid:durableId="1133520513">
    <w:abstractNumId w:val="45"/>
  </w:num>
  <w:num w:numId="23" w16cid:durableId="426121697">
    <w:abstractNumId w:val="40"/>
  </w:num>
  <w:num w:numId="24" w16cid:durableId="847522645">
    <w:abstractNumId w:val="28"/>
  </w:num>
  <w:num w:numId="25" w16cid:durableId="862017533">
    <w:abstractNumId w:val="46"/>
  </w:num>
  <w:num w:numId="26" w16cid:durableId="1164736589">
    <w:abstractNumId w:val="29"/>
  </w:num>
  <w:num w:numId="27" w16cid:durableId="502938873">
    <w:abstractNumId w:val="20"/>
  </w:num>
  <w:num w:numId="28" w16cid:durableId="162941542">
    <w:abstractNumId w:val="30"/>
  </w:num>
  <w:num w:numId="29" w16cid:durableId="1274634413">
    <w:abstractNumId w:val="18"/>
  </w:num>
  <w:num w:numId="30" w16cid:durableId="1516462728">
    <w:abstractNumId w:val="12"/>
  </w:num>
  <w:num w:numId="31" w16cid:durableId="671026629">
    <w:abstractNumId w:val="32"/>
  </w:num>
  <w:num w:numId="32" w16cid:durableId="1222056970">
    <w:abstractNumId w:val="25"/>
  </w:num>
  <w:num w:numId="33" w16cid:durableId="733167221">
    <w:abstractNumId w:val="16"/>
  </w:num>
  <w:num w:numId="34" w16cid:durableId="120461029">
    <w:abstractNumId w:val="31"/>
  </w:num>
  <w:num w:numId="35" w16cid:durableId="1931156826">
    <w:abstractNumId w:val="35"/>
  </w:num>
  <w:num w:numId="36" w16cid:durableId="1403603334">
    <w:abstractNumId w:val="39"/>
  </w:num>
  <w:num w:numId="37" w16cid:durableId="910307721">
    <w:abstractNumId w:val="24"/>
  </w:num>
  <w:num w:numId="38" w16cid:durableId="644435779">
    <w:abstractNumId w:val="26"/>
  </w:num>
  <w:num w:numId="39" w16cid:durableId="848982810">
    <w:abstractNumId w:val="17"/>
  </w:num>
  <w:num w:numId="40" w16cid:durableId="2097363813">
    <w:abstractNumId w:val="27"/>
  </w:num>
  <w:num w:numId="41" w16cid:durableId="1493914316">
    <w:abstractNumId w:val="34"/>
  </w:num>
  <w:num w:numId="42" w16cid:durableId="1213541486">
    <w:abstractNumId w:val="33"/>
  </w:num>
  <w:num w:numId="43" w16cid:durableId="441996109">
    <w:abstractNumId w:val="43"/>
  </w:num>
  <w:num w:numId="44" w16cid:durableId="1873883452">
    <w:abstractNumId w:val="36"/>
  </w:num>
  <w:num w:numId="45" w16cid:durableId="1255431023">
    <w:abstractNumId w:val="10"/>
  </w:num>
  <w:num w:numId="46" w16cid:durableId="720248410">
    <w:abstractNumId w:val="14"/>
  </w:num>
  <w:num w:numId="47" w16cid:durableId="580070088">
    <w:abstractNumId w:val="4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UwsLQwMTM1MDQxMDJW0lEKTi0uzszPAykwrAUAfpBqCCwAAAA="/>
  </w:docVars>
  <w:rsids>
    <w:rsidRoot w:val="006B4137"/>
    <w:rsid w:val="00000631"/>
    <w:rsid w:val="00001120"/>
    <w:rsid w:val="0000529C"/>
    <w:rsid w:val="0000545C"/>
    <w:rsid w:val="00005BB5"/>
    <w:rsid w:val="0000750C"/>
    <w:rsid w:val="00010011"/>
    <w:rsid w:val="00010762"/>
    <w:rsid w:val="000108BD"/>
    <w:rsid w:val="0001246C"/>
    <w:rsid w:val="00013847"/>
    <w:rsid w:val="00014A0B"/>
    <w:rsid w:val="000157CD"/>
    <w:rsid w:val="000175AB"/>
    <w:rsid w:val="00020C7E"/>
    <w:rsid w:val="00021178"/>
    <w:rsid w:val="0002146C"/>
    <w:rsid w:val="0002316D"/>
    <w:rsid w:val="000244DB"/>
    <w:rsid w:val="00024D40"/>
    <w:rsid w:val="00025072"/>
    <w:rsid w:val="00026D45"/>
    <w:rsid w:val="00026F92"/>
    <w:rsid w:val="000300F9"/>
    <w:rsid w:val="000316F1"/>
    <w:rsid w:val="00033F2A"/>
    <w:rsid w:val="00034E59"/>
    <w:rsid w:val="0004184B"/>
    <w:rsid w:val="0004448E"/>
    <w:rsid w:val="000464AE"/>
    <w:rsid w:val="00046ABE"/>
    <w:rsid w:val="00047B4F"/>
    <w:rsid w:val="00047CDC"/>
    <w:rsid w:val="0005103D"/>
    <w:rsid w:val="00052BE1"/>
    <w:rsid w:val="0005388E"/>
    <w:rsid w:val="00057B54"/>
    <w:rsid w:val="00062678"/>
    <w:rsid w:val="00063785"/>
    <w:rsid w:val="00063A93"/>
    <w:rsid w:val="000640B0"/>
    <w:rsid w:val="0006548A"/>
    <w:rsid w:val="00065CB0"/>
    <w:rsid w:val="00066DF6"/>
    <w:rsid w:val="00070788"/>
    <w:rsid w:val="00070B7B"/>
    <w:rsid w:val="0007105E"/>
    <w:rsid w:val="00073EC1"/>
    <w:rsid w:val="00073F33"/>
    <w:rsid w:val="0007412A"/>
    <w:rsid w:val="000746F8"/>
    <w:rsid w:val="000765F0"/>
    <w:rsid w:val="00080268"/>
    <w:rsid w:val="000812BC"/>
    <w:rsid w:val="00081ED1"/>
    <w:rsid w:val="00082A1C"/>
    <w:rsid w:val="0008309E"/>
    <w:rsid w:val="0008647C"/>
    <w:rsid w:val="000868DE"/>
    <w:rsid w:val="00086C36"/>
    <w:rsid w:val="00087721"/>
    <w:rsid w:val="00091418"/>
    <w:rsid w:val="00091C2D"/>
    <w:rsid w:val="00094569"/>
    <w:rsid w:val="00094A53"/>
    <w:rsid w:val="0009557D"/>
    <w:rsid w:val="0009706C"/>
    <w:rsid w:val="000A2632"/>
    <w:rsid w:val="000A299F"/>
    <w:rsid w:val="000A42F4"/>
    <w:rsid w:val="000A5147"/>
    <w:rsid w:val="000A6C56"/>
    <w:rsid w:val="000A7B3A"/>
    <w:rsid w:val="000B1B86"/>
    <w:rsid w:val="000B2BAD"/>
    <w:rsid w:val="000B399C"/>
    <w:rsid w:val="000B44A7"/>
    <w:rsid w:val="000B5914"/>
    <w:rsid w:val="000B6FB1"/>
    <w:rsid w:val="000B747F"/>
    <w:rsid w:val="000C2827"/>
    <w:rsid w:val="000C70E9"/>
    <w:rsid w:val="000C7853"/>
    <w:rsid w:val="000D24C3"/>
    <w:rsid w:val="000D2EF5"/>
    <w:rsid w:val="000E0202"/>
    <w:rsid w:val="000E03B8"/>
    <w:rsid w:val="000E066E"/>
    <w:rsid w:val="000E08AD"/>
    <w:rsid w:val="000E4DC4"/>
    <w:rsid w:val="000E4FA7"/>
    <w:rsid w:val="000F1675"/>
    <w:rsid w:val="000F212E"/>
    <w:rsid w:val="000F285F"/>
    <w:rsid w:val="000F5D73"/>
    <w:rsid w:val="000F6958"/>
    <w:rsid w:val="000F7DBC"/>
    <w:rsid w:val="001002E9"/>
    <w:rsid w:val="0010037E"/>
    <w:rsid w:val="00100390"/>
    <w:rsid w:val="0010199E"/>
    <w:rsid w:val="0010257B"/>
    <w:rsid w:val="001025FC"/>
    <w:rsid w:val="001051B0"/>
    <w:rsid w:val="0010582B"/>
    <w:rsid w:val="00106AE1"/>
    <w:rsid w:val="0011266C"/>
    <w:rsid w:val="00112693"/>
    <w:rsid w:val="0011298D"/>
    <w:rsid w:val="0011402D"/>
    <w:rsid w:val="00114B51"/>
    <w:rsid w:val="001166C2"/>
    <w:rsid w:val="00117A90"/>
    <w:rsid w:val="001200E0"/>
    <w:rsid w:val="00121EBB"/>
    <w:rsid w:val="001220FD"/>
    <w:rsid w:val="00122576"/>
    <w:rsid w:val="00122D20"/>
    <w:rsid w:val="0012376B"/>
    <w:rsid w:val="0013053B"/>
    <w:rsid w:val="00130CAC"/>
    <w:rsid w:val="00130D69"/>
    <w:rsid w:val="00130D74"/>
    <w:rsid w:val="00132E1C"/>
    <w:rsid w:val="00133E15"/>
    <w:rsid w:val="0013485F"/>
    <w:rsid w:val="00136F36"/>
    <w:rsid w:val="00137D26"/>
    <w:rsid w:val="00142629"/>
    <w:rsid w:val="001436FA"/>
    <w:rsid w:val="00144BA8"/>
    <w:rsid w:val="00145785"/>
    <w:rsid w:val="00146A4B"/>
    <w:rsid w:val="00146F06"/>
    <w:rsid w:val="00147DE1"/>
    <w:rsid w:val="001503AC"/>
    <w:rsid w:val="00151C17"/>
    <w:rsid w:val="00151F43"/>
    <w:rsid w:val="00153DED"/>
    <w:rsid w:val="001543FC"/>
    <w:rsid w:val="00155B45"/>
    <w:rsid w:val="00164B05"/>
    <w:rsid w:val="001664FD"/>
    <w:rsid w:val="001677A7"/>
    <w:rsid w:val="0017340F"/>
    <w:rsid w:val="0017488F"/>
    <w:rsid w:val="001765FE"/>
    <w:rsid w:val="0018054A"/>
    <w:rsid w:val="00182181"/>
    <w:rsid w:val="00184F17"/>
    <w:rsid w:val="001953DE"/>
    <w:rsid w:val="0019561F"/>
    <w:rsid w:val="00196799"/>
    <w:rsid w:val="00196892"/>
    <w:rsid w:val="00196B5B"/>
    <w:rsid w:val="00197B24"/>
    <w:rsid w:val="001A23AB"/>
    <w:rsid w:val="001A2BBA"/>
    <w:rsid w:val="001A43A6"/>
    <w:rsid w:val="001A5303"/>
    <w:rsid w:val="001A6475"/>
    <w:rsid w:val="001A7B94"/>
    <w:rsid w:val="001B1885"/>
    <w:rsid w:val="001B1C35"/>
    <w:rsid w:val="001B2D2E"/>
    <w:rsid w:val="001B32D2"/>
    <w:rsid w:val="001B5F03"/>
    <w:rsid w:val="001B699E"/>
    <w:rsid w:val="001B6F41"/>
    <w:rsid w:val="001B7960"/>
    <w:rsid w:val="001C1874"/>
    <w:rsid w:val="001C3620"/>
    <w:rsid w:val="001C3C94"/>
    <w:rsid w:val="001C5E6D"/>
    <w:rsid w:val="001C68A1"/>
    <w:rsid w:val="001C6CD5"/>
    <w:rsid w:val="001D0539"/>
    <w:rsid w:val="001D193C"/>
    <w:rsid w:val="001D1A5C"/>
    <w:rsid w:val="001D34A7"/>
    <w:rsid w:val="001D4547"/>
    <w:rsid w:val="001D5802"/>
    <w:rsid w:val="001D5A52"/>
    <w:rsid w:val="001D7A2E"/>
    <w:rsid w:val="001E21DD"/>
    <w:rsid w:val="001E3052"/>
    <w:rsid w:val="001E42AB"/>
    <w:rsid w:val="001E4DD6"/>
    <w:rsid w:val="001E526D"/>
    <w:rsid w:val="001F1772"/>
    <w:rsid w:val="001F2896"/>
    <w:rsid w:val="001F2BAD"/>
    <w:rsid w:val="001F63D8"/>
    <w:rsid w:val="00210342"/>
    <w:rsid w:val="00210976"/>
    <w:rsid w:val="002112E7"/>
    <w:rsid w:val="00211DFB"/>
    <w:rsid w:val="00211EEC"/>
    <w:rsid w:val="00214458"/>
    <w:rsid w:val="002150F7"/>
    <w:rsid w:val="002154DD"/>
    <w:rsid w:val="00215A45"/>
    <w:rsid w:val="0022019E"/>
    <w:rsid w:val="00221183"/>
    <w:rsid w:val="00222297"/>
    <w:rsid w:val="00223CA6"/>
    <w:rsid w:val="0022497C"/>
    <w:rsid w:val="002268AE"/>
    <w:rsid w:val="0022791D"/>
    <w:rsid w:val="00232A0B"/>
    <w:rsid w:val="00232E47"/>
    <w:rsid w:val="00232F1B"/>
    <w:rsid w:val="002365B3"/>
    <w:rsid w:val="00241766"/>
    <w:rsid w:val="00241945"/>
    <w:rsid w:val="0024196B"/>
    <w:rsid w:val="00242F2E"/>
    <w:rsid w:val="0024313A"/>
    <w:rsid w:val="00243F0E"/>
    <w:rsid w:val="00244253"/>
    <w:rsid w:val="0024546F"/>
    <w:rsid w:val="002462C1"/>
    <w:rsid w:val="002470B4"/>
    <w:rsid w:val="0024716C"/>
    <w:rsid w:val="0024753E"/>
    <w:rsid w:val="002518D6"/>
    <w:rsid w:val="002524BD"/>
    <w:rsid w:val="0025784E"/>
    <w:rsid w:val="00257BAA"/>
    <w:rsid w:val="0026461F"/>
    <w:rsid w:val="0026574D"/>
    <w:rsid w:val="00265CB3"/>
    <w:rsid w:val="00276570"/>
    <w:rsid w:val="00276888"/>
    <w:rsid w:val="00283B81"/>
    <w:rsid w:val="00283B92"/>
    <w:rsid w:val="002867FA"/>
    <w:rsid w:val="00286947"/>
    <w:rsid w:val="002917FC"/>
    <w:rsid w:val="00292256"/>
    <w:rsid w:val="00293A67"/>
    <w:rsid w:val="00293B83"/>
    <w:rsid w:val="002942C0"/>
    <w:rsid w:val="00294711"/>
    <w:rsid w:val="00294C13"/>
    <w:rsid w:val="0029585D"/>
    <w:rsid w:val="00296731"/>
    <w:rsid w:val="002A0B0D"/>
    <w:rsid w:val="002A3621"/>
    <w:rsid w:val="002A4872"/>
    <w:rsid w:val="002A4C3B"/>
    <w:rsid w:val="002A4CC0"/>
    <w:rsid w:val="002A533B"/>
    <w:rsid w:val="002A645C"/>
    <w:rsid w:val="002A6D8B"/>
    <w:rsid w:val="002B0AA0"/>
    <w:rsid w:val="002B1918"/>
    <w:rsid w:val="002B1E3A"/>
    <w:rsid w:val="002B3333"/>
    <w:rsid w:val="002B3890"/>
    <w:rsid w:val="002B69C9"/>
    <w:rsid w:val="002B7747"/>
    <w:rsid w:val="002C1258"/>
    <w:rsid w:val="002C13F1"/>
    <w:rsid w:val="002C2F47"/>
    <w:rsid w:val="002C3752"/>
    <w:rsid w:val="002C5A8B"/>
    <w:rsid w:val="002C6573"/>
    <w:rsid w:val="002C73DF"/>
    <w:rsid w:val="002C77B9"/>
    <w:rsid w:val="002D1C4A"/>
    <w:rsid w:val="002D4D00"/>
    <w:rsid w:val="002D65C9"/>
    <w:rsid w:val="002D795D"/>
    <w:rsid w:val="002E2054"/>
    <w:rsid w:val="002E2582"/>
    <w:rsid w:val="002E3174"/>
    <w:rsid w:val="002E4ADD"/>
    <w:rsid w:val="002E4C1F"/>
    <w:rsid w:val="002E6383"/>
    <w:rsid w:val="002E76F8"/>
    <w:rsid w:val="002F0B39"/>
    <w:rsid w:val="002F201B"/>
    <w:rsid w:val="002F30BA"/>
    <w:rsid w:val="002F485A"/>
    <w:rsid w:val="002F58A0"/>
    <w:rsid w:val="002F5E9C"/>
    <w:rsid w:val="0030188A"/>
    <w:rsid w:val="00304D2F"/>
    <w:rsid w:val="003053D9"/>
    <w:rsid w:val="00306752"/>
    <w:rsid w:val="003067D9"/>
    <w:rsid w:val="0031179C"/>
    <w:rsid w:val="003164DD"/>
    <w:rsid w:val="00316DBE"/>
    <w:rsid w:val="00317DA2"/>
    <w:rsid w:val="00317DFC"/>
    <w:rsid w:val="00321435"/>
    <w:rsid w:val="00323B0A"/>
    <w:rsid w:val="0032673E"/>
    <w:rsid w:val="0033270B"/>
    <w:rsid w:val="00332F5D"/>
    <w:rsid w:val="0033312D"/>
    <w:rsid w:val="0033415E"/>
    <w:rsid w:val="003346BC"/>
    <w:rsid w:val="00335034"/>
    <w:rsid w:val="00337DA2"/>
    <w:rsid w:val="00347372"/>
    <w:rsid w:val="00347794"/>
    <w:rsid w:val="003502F3"/>
    <w:rsid w:val="00350D11"/>
    <w:rsid w:val="00351455"/>
    <w:rsid w:val="00354CC8"/>
    <w:rsid w:val="00355818"/>
    <w:rsid w:val="003578F0"/>
    <w:rsid w:val="00357AA7"/>
    <w:rsid w:val="00357E12"/>
    <w:rsid w:val="00362317"/>
    <w:rsid w:val="00362DFF"/>
    <w:rsid w:val="00363713"/>
    <w:rsid w:val="003677F0"/>
    <w:rsid w:val="003739A7"/>
    <w:rsid w:val="00374C6D"/>
    <w:rsid w:val="0037509E"/>
    <w:rsid w:val="003809D5"/>
    <w:rsid w:val="00381049"/>
    <w:rsid w:val="00381A54"/>
    <w:rsid w:val="00382034"/>
    <w:rsid w:val="0038564B"/>
    <w:rsid w:val="003856C9"/>
    <w:rsid w:val="00385D6B"/>
    <w:rsid w:val="00391A99"/>
    <w:rsid w:val="00392C1F"/>
    <w:rsid w:val="00396369"/>
    <w:rsid w:val="003A291F"/>
    <w:rsid w:val="003A42DF"/>
    <w:rsid w:val="003A5C12"/>
    <w:rsid w:val="003A78A2"/>
    <w:rsid w:val="003B0D63"/>
    <w:rsid w:val="003C062B"/>
    <w:rsid w:val="003C0B52"/>
    <w:rsid w:val="003C2801"/>
    <w:rsid w:val="003C331C"/>
    <w:rsid w:val="003C47AD"/>
    <w:rsid w:val="003C4AB7"/>
    <w:rsid w:val="003C551B"/>
    <w:rsid w:val="003D0849"/>
    <w:rsid w:val="003D0DE0"/>
    <w:rsid w:val="003D1114"/>
    <w:rsid w:val="003D2BC4"/>
    <w:rsid w:val="003D3CDF"/>
    <w:rsid w:val="003E0F53"/>
    <w:rsid w:val="003E28BF"/>
    <w:rsid w:val="003E5213"/>
    <w:rsid w:val="003E65C5"/>
    <w:rsid w:val="003E70D4"/>
    <w:rsid w:val="003F458D"/>
    <w:rsid w:val="003F4D31"/>
    <w:rsid w:val="003F5FDB"/>
    <w:rsid w:val="003F78A0"/>
    <w:rsid w:val="003F79A6"/>
    <w:rsid w:val="003F79C3"/>
    <w:rsid w:val="00401E43"/>
    <w:rsid w:val="00402FCD"/>
    <w:rsid w:val="00403DAE"/>
    <w:rsid w:val="00407DBD"/>
    <w:rsid w:val="00412BA4"/>
    <w:rsid w:val="00413B49"/>
    <w:rsid w:val="00414FB3"/>
    <w:rsid w:val="00415673"/>
    <w:rsid w:val="00415B80"/>
    <w:rsid w:val="00415E48"/>
    <w:rsid w:val="00417B05"/>
    <w:rsid w:val="00421E3B"/>
    <w:rsid w:val="004261DB"/>
    <w:rsid w:val="00426AB0"/>
    <w:rsid w:val="00431D3E"/>
    <w:rsid w:val="00431E4D"/>
    <w:rsid w:val="00432250"/>
    <w:rsid w:val="0043230B"/>
    <w:rsid w:val="00432FB9"/>
    <w:rsid w:val="00433B64"/>
    <w:rsid w:val="0043426C"/>
    <w:rsid w:val="00436C2A"/>
    <w:rsid w:val="00441EB9"/>
    <w:rsid w:val="004423D1"/>
    <w:rsid w:val="00442B29"/>
    <w:rsid w:val="00443C39"/>
    <w:rsid w:val="00443ED4"/>
    <w:rsid w:val="00445154"/>
    <w:rsid w:val="00454115"/>
    <w:rsid w:val="00456EA0"/>
    <w:rsid w:val="00457426"/>
    <w:rsid w:val="004601E0"/>
    <w:rsid w:val="00461DDF"/>
    <w:rsid w:val="00463463"/>
    <w:rsid w:val="00464F0E"/>
    <w:rsid w:val="00470273"/>
    <w:rsid w:val="00470D4B"/>
    <w:rsid w:val="0047106B"/>
    <w:rsid w:val="00471FBA"/>
    <w:rsid w:val="00473A44"/>
    <w:rsid w:val="00473EF8"/>
    <w:rsid w:val="0047565D"/>
    <w:rsid w:val="0047588F"/>
    <w:rsid w:val="004760E5"/>
    <w:rsid w:val="004766D1"/>
    <w:rsid w:val="00477338"/>
    <w:rsid w:val="004774B5"/>
    <w:rsid w:val="00480EBC"/>
    <w:rsid w:val="0048191C"/>
    <w:rsid w:val="00482C8C"/>
    <w:rsid w:val="00483D30"/>
    <w:rsid w:val="004841DE"/>
    <w:rsid w:val="0048473B"/>
    <w:rsid w:val="00484A9A"/>
    <w:rsid w:val="00484BEA"/>
    <w:rsid w:val="00494764"/>
    <w:rsid w:val="004A360B"/>
    <w:rsid w:val="004A39DF"/>
    <w:rsid w:val="004A4E4D"/>
    <w:rsid w:val="004A592D"/>
    <w:rsid w:val="004A5EA3"/>
    <w:rsid w:val="004B15C7"/>
    <w:rsid w:val="004B1722"/>
    <w:rsid w:val="004B369D"/>
    <w:rsid w:val="004B3C95"/>
    <w:rsid w:val="004B5993"/>
    <w:rsid w:val="004C0033"/>
    <w:rsid w:val="004C0EDA"/>
    <w:rsid w:val="004C0F01"/>
    <w:rsid w:val="004C13BC"/>
    <w:rsid w:val="004C33CB"/>
    <w:rsid w:val="004C3D2F"/>
    <w:rsid w:val="004C4E9C"/>
    <w:rsid w:val="004C6E09"/>
    <w:rsid w:val="004D22BB"/>
    <w:rsid w:val="004D3397"/>
    <w:rsid w:val="004D3536"/>
    <w:rsid w:val="004D3FC9"/>
    <w:rsid w:val="004D4644"/>
    <w:rsid w:val="004D64EA"/>
    <w:rsid w:val="004D7636"/>
    <w:rsid w:val="004E0043"/>
    <w:rsid w:val="004E073B"/>
    <w:rsid w:val="004F029B"/>
    <w:rsid w:val="004F062A"/>
    <w:rsid w:val="004F1253"/>
    <w:rsid w:val="004F2F23"/>
    <w:rsid w:val="004F35A1"/>
    <w:rsid w:val="004F4EDA"/>
    <w:rsid w:val="004F6DF3"/>
    <w:rsid w:val="004F7885"/>
    <w:rsid w:val="005009A9"/>
    <w:rsid w:val="005018D8"/>
    <w:rsid w:val="00501D3D"/>
    <w:rsid w:val="00503A26"/>
    <w:rsid w:val="00505139"/>
    <w:rsid w:val="005152F2"/>
    <w:rsid w:val="00516FE1"/>
    <w:rsid w:val="00517D48"/>
    <w:rsid w:val="00521081"/>
    <w:rsid w:val="00523368"/>
    <w:rsid w:val="005246B9"/>
    <w:rsid w:val="00524A9A"/>
    <w:rsid w:val="00526FA8"/>
    <w:rsid w:val="0053096A"/>
    <w:rsid w:val="00530ED5"/>
    <w:rsid w:val="0053278C"/>
    <w:rsid w:val="00533BC0"/>
    <w:rsid w:val="00534B0A"/>
    <w:rsid w:val="00534E4E"/>
    <w:rsid w:val="005362DE"/>
    <w:rsid w:val="005377CF"/>
    <w:rsid w:val="00544BA9"/>
    <w:rsid w:val="005452D1"/>
    <w:rsid w:val="00545E20"/>
    <w:rsid w:val="00551D35"/>
    <w:rsid w:val="00553B46"/>
    <w:rsid w:val="00554236"/>
    <w:rsid w:val="00554ADA"/>
    <w:rsid w:val="005562D4"/>
    <w:rsid w:val="00556B4B"/>
    <w:rsid w:val="00557019"/>
    <w:rsid w:val="00557136"/>
    <w:rsid w:val="00560291"/>
    <w:rsid w:val="00560FAF"/>
    <w:rsid w:val="0056154C"/>
    <w:rsid w:val="0056395E"/>
    <w:rsid w:val="0056557B"/>
    <w:rsid w:val="005657BF"/>
    <w:rsid w:val="00566117"/>
    <w:rsid w:val="005674AC"/>
    <w:rsid w:val="00567AF2"/>
    <w:rsid w:val="00570826"/>
    <w:rsid w:val="00570ACE"/>
    <w:rsid w:val="00572338"/>
    <w:rsid w:val="00572EC6"/>
    <w:rsid w:val="00576F22"/>
    <w:rsid w:val="0057745D"/>
    <w:rsid w:val="00580709"/>
    <w:rsid w:val="00580925"/>
    <w:rsid w:val="0058246D"/>
    <w:rsid w:val="00582AA0"/>
    <w:rsid w:val="00584123"/>
    <w:rsid w:val="00584178"/>
    <w:rsid w:val="005843BD"/>
    <w:rsid w:val="00585134"/>
    <w:rsid w:val="00585192"/>
    <w:rsid w:val="00590CF2"/>
    <w:rsid w:val="005913C8"/>
    <w:rsid w:val="00591DAE"/>
    <w:rsid w:val="00592DFB"/>
    <w:rsid w:val="0059362A"/>
    <w:rsid w:val="00594879"/>
    <w:rsid w:val="00595D6C"/>
    <w:rsid w:val="0059651B"/>
    <w:rsid w:val="005977C4"/>
    <w:rsid w:val="005A1E51"/>
    <w:rsid w:val="005A7E57"/>
    <w:rsid w:val="005B0EF1"/>
    <w:rsid w:val="005B2222"/>
    <w:rsid w:val="005B4402"/>
    <w:rsid w:val="005B4B3A"/>
    <w:rsid w:val="005B62EA"/>
    <w:rsid w:val="005B6E62"/>
    <w:rsid w:val="005C2643"/>
    <w:rsid w:val="005C6402"/>
    <w:rsid w:val="005C7712"/>
    <w:rsid w:val="005D01F8"/>
    <w:rsid w:val="005D0650"/>
    <w:rsid w:val="005D0E6A"/>
    <w:rsid w:val="005D12DC"/>
    <w:rsid w:val="005D1FCE"/>
    <w:rsid w:val="005D3DC7"/>
    <w:rsid w:val="005D44F2"/>
    <w:rsid w:val="005D4AEE"/>
    <w:rsid w:val="005D5B6B"/>
    <w:rsid w:val="005E2C8B"/>
    <w:rsid w:val="005E3120"/>
    <w:rsid w:val="005E38F5"/>
    <w:rsid w:val="005E4508"/>
    <w:rsid w:val="005E457D"/>
    <w:rsid w:val="005F1D0B"/>
    <w:rsid w:val="005F5599"/>
    <w:rsid w:val="005F5F99"/>
    <w:rsid w:val="0060023C"/>
    <w:rsid w:val="006039D7"/>
    <w:rsid w:val="00605E7F"/>
    <w:rsid w:val="006065B7"/>
    <w:rsid w:val="00607DAE"/>
    <w:rsid w:val="0061169A"/>
    <w:rsid w:val="006122B0"/>
    <w:rsid w:val="00613107"/>
    <w:rsid w:val="00613687"/>
    <w:rsid w:val="006166AA"/>
    <w:rsid w:val="00616FF4"/>
    <w:rsid w:val="00620A26"/>
    <w:rsid w:val="00620C56"/>
    <w:rsid w:val="0062369C"/>
    <w:rsid w:val="00623A9B"/>
    <w:rsid w:val="00624741"/>
    <w:rsid w:val="00625F03"/>
    <w:rsid w:val="006267BF"/>
    <w:rsid w:val="006278B2"/>
    <w:rsid w:val="00627D10"/>
    <w:rsid w:val="00630601"/>
    <w:rsid w:val="0063096B"/>
    <w:rsid w:val="0063206B"/>
    <w:rsid w:val="00632105"/>
    <w:rsid w:val="00632687"/>
    <w:rsid w:val="00632A0C"/>
    <w:rsid w:val="00640C77"/>
    <w:rsid w:val="00644AB2"/>
    <w:rsid w:val="00645149"/>
    <w:rsid w:val="00656F8A"/>
    <w:rsid w:val="00661B2D"/>
    <w:rsid w:val="0066282B"/>
    <w:rsid w:val="006631A6"/>
    <w:rsid w:val="00664E8F"/>
    <w:rsid w:val="0066795E"/>
    <w:rsid w:val="006718A0"/>
    <w:rsid w:val="0067289E"/>
    <w:rsid w:val="00673E74"/>
    <w:rsid w:val="006765DA"/>
    <w:rsid w:val="00677676"/>
    <w:rsid w:val="006807E8"/>
    <w:rsid w:val="006841DF"/>
    <w:rsid w:val="00685A72"/>
    <w:rsid w:val="00686446"/>
    <w:rsid w:val="00686F43"/>
    <w:rsid w:val="00687E5D"/>
    <w:rsid w:val="0069014D"/>
    <w:rsid w:val="00690616"/>
    <w:rsid w:val="00692907"/>
    <w:rsid w:val="00692D34"/>
    <w:rsid w:val="00692E3E"/>
    <w:rsid w:val="0069421D"/>
    <w:rsid w:val="00696039"/>
    <w:rsid w:val="00697486"/>
    <w:rsid w:val="00697BE6"/>
    <w:rsid w:val="006A13CD"/>
    <w:rsid w:val="006A3740"/>
    <w:rsid w:val="006A3C1D"/>
    <w:rsid w:val="006A3CE7"/>
    <w:rsid w:val="006A521D"/>
    <w:rsid w:val="006B2F3C"/>
    <w:rsid w:val="006B3C3E"/>
    <w:rsid w:val="006B4137"/>
    <w:rsid w:val="006B4E84"/>
    <w:rsid w:val="006B5E89"/>
    <w:rsid w:val="006B6297"/>
    <w:rsid w:val="006C16E2"/>
    <w:rsid w:val="006D0B43"/>
    <w:rsid w:val="006D6BDB"/>
    <w:rsid w:val="006E2C10"/>
    <w:rsid w:val="006E480E"/>
    <w:rsid w:val="006E5D8B"/>
    <w:rsid w:val="006E750B"/>
    <w:rsid w:val="006F36BB"/>
    <w:rsid w:val="006F544B"/>
    <w:rsid w:val="006F6588"/>
    <w:rsid w:val="006F77CD"/>
    <w:rsid w:val="007034CC"/>
    <w:rsid w:val="00703E83"/>
    <w:rsid w:val="007041E4"/>
    <w:rsid w:val="00704327"/>
    <w:rsid w:val="00705AD2"/>
    <w:rsid w:val="00706386"/>
    <w:rsid w:val="007077C1"/>
    <w:rsid w:val="00710347"/>
    <w:rsid w:val="00710522"/>
    <w:rsid w:val="00713799"/>
    <w:rsid w:val="00713DA3"/>
    <w:rsid w:val="00716707"/>
    <w:rsid w:val="00716958"/>
    <w:rsid w:val="00721160"/>
    <w:rsid w:val="00721781"/>
    <w:rsid w:val="00723E4E"/>
    <w:rsid w:val="00725D3A"/>
    <w:rsid w:val="00726BCB"/>
    <w:rsid w:val="00731972"/>
    <w:rsid w:val="00731A0E"/>
    <w:rsid w:val="00731EEA"/>
    <w:rsid w:val="00732C1A"/>
    <w:rsid w:val="00733F4F"/>
    <w:rsid w:val="00734256"/>
    <w:rsid w:val="00736575"/>
    <w:rsid w:val="00737996"/>
    <w:rsid w:val="00740E41"/>
    <w:rsid w:val="00743379"/>
    <w:rsid w:val="007457CA"/>
    <w:rsid w:val="00745B5E"/>
    <w:rsid w:val="00747550"/>
    <w:rsid w:val="0075026C"/>
    <w:rsid w:val="00751BD6"/>
    <w:rsid w:val="00752385"/>
    <w:rsid w:val="007539E0"/>
    <w:rsid w:val="00754CF9"/>
    <w:rsid w:val="00757E50"/>
    <w:rsid w:val="007605BD"/>
    <w:rsid w:val="00760E8A"/>
    <w:rsid w:val="00761335"/>
    <w:rsid w:val="007656AD"/>
    <w:rsid w:val="007657BA"/>
    <w:rsid w:val="00767480"/>
    <w:rsid w:val="00772C82"/>
    <w:rsid w:val="00773884"/>
    <w:rsid w:val="00773A71"/>
    <w:rsid w:val="007741CC"/>
    <w:rsid w:val="00774F8B"/>
    <w:rsid w:val="0077659C"/>
    <w:rsid w:val="007777E7"/>
    <w:rsid w:val="00780240"/>
    <w:rsid w:val="007803B7"/>
    <w:rsid w:val="00781075"/>
    <w:rsid w:val="0078180B"/>
    <w:rsid w:val="007837B8"/>
    <w:rsid w:val="0079025A"/>
    <w:rsid w:val="00791B3E"/>
    <w:rsid w:val="0079356A"/>
    <w:rsid w:val="00793946"/>
    <w:rsid w:val="007946DE"/>
    <w:rsid w:val="00796439"/>
    <w:rsid w:val="00797112"/>
    <w:rsid w:val="007A1B52"/>
    <w:rsid w:val="007A2887"/>
    <w:rsid w:val="007A3316"/>
    <w:rsid w:val="007A3774"/>
    <w:rsid w:val="007A5F9A"/>
    <w:rsid w:val="007A7C08"/>
    <w:rsid w:val="007B1119"/>
    <w:rsid w:val="007B23AE"/>
    <w:rsid w:val="007B2F5C"/>
    <w:rsid w:val="007B4F3E"/>
    <w:rsid w:val="007B6E39"/>
    <w:rsid w:val="007B721B"/>
    <w:rsid w:val="007C1EB7"/>
    <w:rsid w:val="007C4682"/>
    <w:rsid w:val="007C4F48"/>
    <w:rsid w:val="007C5F05"/>
    <w:rsid w:val="007C72C1"/>
    <w:rsid w:val="007D0BCF"/>
    <w:rsid w:val="007D1864"/>
    <w:rsid w:val="007D237E"/>
    <w:rsid w:val="007D326C"/>
    <w:rsid w:val="007D3FC2"/>
    <w:rsid w:val="007D5884"/>
    <w:rsid w:val="007E18FE"/>
    <w:rsid w:val="007E2C7C"/>
    <w:rsid w:val="007E3758"/>
    <w:rsid w:val="007E3F62"/>
    <w:rsid w:val="007E5A54"/>
    <w:rsid w:val="007E66D6"/>
    <w:rsid w:val="007F1215"/>
    <w:rsid w:val="007F1D8F"/>
    <w:rsid w:val="007F2892"/>
    <w:rsid w:val="007F34EA"/>
    <w:rsid w:val="007F3B75"/>
    <w:rsid w:val="007F3BC3"/>
    <w:rsid w:val="007F4CDB"/>
    <w:rsid w:val="00801A49"/>
    <w:rsid w:val="0080387A"/>
    <w:rsid w:val="00805038"/>
    <w:rsid w:val="00807613"/>
    <w:rsid w:val="008118E7"/>
    <w:rsid w:val="00816124"/>
    <w:rsid w:val="008170B5"/>
    <w:rsid w:val="00817CA4"/>
    <w:rsid w:val="00817DC1"/>
    <w:rsid w:val="00820E5E"/>
    <w:rsid w:val="00821760"/>
    <w:rsid w:val="008219CB"/>
    <w:rsid w:val="00823E8A"/>
    <w:rsid w:val="00824352"/>
    <w:rsid w:val="0082558F"/>
    <w:rsid w:val="0082572C"/>
    <w:rsid w:val="00825ED8"/>
    <w:rsid w:val="00831EA7"/>
    <w:rsid w:val="00832043"/>
    <w:rsid w:val="00832694"/>
    <w:rsid w:val="00832F81"/>
    <w:rsid w:val="008354B1"/>
    <w:rsid w:val="008356B6"/>
    <w:rsid w:val="00835A37"/>
    <w:rsid w:val="008400D9"/>
    <w:rsid w:val="00841714"/>
    <w:rsid w:val="00841729"/>
    <w:rsid w:val="0084428B"/>
    <w:rsid w:val="00844526"/>
    <w:rsid w:val="0084536A"/>
    <w:rsid w:val="0084628A"/>
    <w:rsid w:val="008501C7"/>
    <w:rsid w:val="008503D3"/>
    <w:rsid w:val="0085092A"/>
    <w:rsid w:val="00850F0A"/>
    <w:rsid w:val="00851527"/>
    <w:rsid w:val="00851844"/>
    <w:rsid w:val="00852163"/>
    <w:rsid w:val="0085220B"/>
    <w:rsid w:val="0085358C"/>
    <w:rsid w:val="00853903"/>
    <w:rsid w:val="00853F0C"/>
    <w:rsid w:val="00854D93"/>
    <w:rsid w:val="008555A9"/>
    <w:rsid w:val="0086227A"/>
    <w:rsid w:val="00862548"/>
    <w:rsid w:val="008627FC"/>
    <w:rsid w:val="00863196"/>
    <w:rsid w:val="00863B14"/>
    <w:rsid w:val="00863E1F"/>
    <w:rsid w:val="00864295"/>
    <w:rsid w:val="0086449E"/>
    <w:rsid w:val="00865C03"/>
    <w:rsid w:val="00866636"/>
    <w:rsid w:val="008701AC"/>
    <w:rsid w:val="00870515"/>
    <w:rsid w:val="0087103C"/>
    <w:rsid w:val="00872089"/>
    <w:rsid w:val="008726FF"/>
    <w:rsid w:val="00874BA4"/>
    <w:rsid w:val="0087522F"/>
    <w:rsid w:val="00876B4F"/>
    <w:rsid w:val="0088089A"/>
    <w:rsid w:val="00880BAE"/>
    <w:rsid w:val="00883039"/>
    <w:rsid w:val="0088490E"/>
    <w:rsid w:val="00886D8A"/>
    <w:rsid w:val="00887FB8"/>
    <w:rsid w:val="0089171C"/>
    <w:rsid w:val="00892FAB"/>
    <w:rsid w:val="00894390"/>
    <w:rsid w:val="0089621B"/>
    <w:rsid w:val="008A0564"/>
    <w:rsid w:val="008A16FD"/>
    <w:rsid w:val="008A190D"/>
    <w:rsid w:val="008A2F71"/>
    <w:rsid w:val="008A37B6"/>
    <w:rsid w:val="008A48F2"/>
    <w:rsid w:val="008A500D"/>
    <w:rsid w:val="008B1223"/>
    <w:rsid w:val="008B2214"/>
    <w:rsid w:val="008B2CA3"/>
    <w:rsid w:val="008B30E9"/>
    <w:rsid w:val="008B3EE7"/>
    <w:rsid w:val="008B6058"/>
    <w:rsid w:val="008C1273"/>
    <w:rsid w:val="008C50E9"/>
    <w:rsid w:val="008C57ED"/>
    <w:rsid w:val="008C7CA2"/>
    <w:rsid w:val="008D1037"/>
    <w:rsid w:val="008D3511"/>
    <w:rsid w:val="008D39C4"/>
    <w:rsid w:val="008D4371"/>
    <w:rsid w:val="008D53AD"/>
    <w:rsid w:val="008D5A39"/>
    <w:rsid w:val="008D764B"/>
    <w:rsid w:val="008E09EC"/>
    <w:rsid w:val="008E1B3C"/>
    <w:rsid w:val="008E2336"/>
    <w:rsid w:val="008E4534"/>
    <w:rsid w:val="008E6909"/>
    <w:rsid w:val="008F08AE"/>
    <w:rsid w:val="008F191A"/>
    <w:rsid w:val="008F3914"/>
    <w:rsid w:val="008F49DE"/>
    <w:rsid w:val="008F4E4A"/>
    <w:rsid w:val="008F6337"/>
    <w:rsid w:val="00900408"/>
    <w:rsid w:val="00901BEB"/>
    <w:rsid w:val="00902A2C"/>
    <w:rsid w:val="00903648"/>
    <w:rsid w:val="009046CC"/>
    <w:rsid w:val="00904B66"/>
    <w:rsid w:val="00905459"/>
    <w:rsid w:val="009065F4"/>
    <w:rsid w:val="00907B21"/>
    <w:rsid w:val="009104E3"/>
    <w:rsid w:val="009104FA"/>
    <w:rsid w:val="0091464B"/>
    <w:rsid w:val="00914DAF"/>
    <w:rsid w:val="0091515A"/>
    <w:rsid w:val="0092135B"/>
    <w:rsid w:val="009238E3"/>
    <w:rsid w:val="009248FD"/>
    <w:rsid w:val="0092618A"/>
    <w:rsid w:val="00927330"/>
    <w:rsid w:val="0093063C"/>
    <w:rsid w:val="00930A9F"/>
    <w:rsid w:val="00931311"/>
    <w:rsid w:val="0093286E"/>
    <w:rsid w:val="00934706"/>
    <w:rsid w:val="00934C72"/>
    <w:rsid w:val="00934E2A"/>
    <w:rsid w:val="009368DF"/>
    <w:rsid w:val="00937D90"/>
    <w:rsid w:val="00937DA1"/>
    <w:rsid w:val="0094177F"/>
    <w:rsid w:val="00941DE0"/>
    <w:rsid w:val="00942762"/>
    <w:rsid w:val="00942E43"/>
    <w:rsid w:val="00943208"/>
    <w:rsid w:val="00945D95"/>
    <w:rsid w:val="00946A5C"/>
    <w:rsid w:val="0095176F"/>
    <w:rsid w:val="009519D5"/>
    <w:rsid w:val="00952B12"/>
    <w:rsid w:val="00952F32"/>
    <w:rsid w:val="00955AEC"/>
    <w:rsid w:val="0095769C"/>
    <w:rsid w:val="0095790A"/>
    <w:rsid w:val="009600D8"/>
    <w:rsid w:val="00960F12"/>
    <w:rsid w:val="00967F21"/>
    <w:rsid w:val="00970E6D"/>
    <w:rsid w:val="00972605"/>
    <w:rsid w:val="0097280F"/>
    <w:rsid w:val="00976C2F"/>
    <w:rsid w:val="00977F70"/>
    <w:rsid w:val="0098154D"/>
    <w:rsid w:val="00984FF2"/>
    <w:rsid w:val="00991955"/>
    <w:rsid w:val="00994232"/>
    <w:rsid w:val="009949D4"/>
    <w:rsid w:val="009A0039"/>
    <w:rsid w:val="009A0738"/>
    <w:rsid w:val="009A07D7"/>
    <w:rsid w:val="009A3239"/>
    <w:rsid w:val="009A3F93"/>
    <w:rsid w:val="009A4180"/>
    <w:rsid w:val="009A5184"/>
    <w:rsid w:val="009B018C"/>
    <w:rsid w:val="009B0329"/>
    <w:rsid w:val="009B2678"/>
    <w:rsid w:val="009B26CA"/>
    <w:rsid w:val="009B3050"/>
    <w:rsid w:val="009B39ED"/>
    <w:rsid w:val="009B4D06"/>
    <w:rsid w:val="009B7587"/>
    <w:rsid w:val="009C5694"/>
    <w:rsid w:val="009C68CF"/>
    <w:rsid w:val="009D0E61"/>
    <w:rsid w:val="009D1627"/>
    <w:rsid w:val="009D45BB"/>
    <w:rsid w:val="009D5849"/>
    <w:rsid w:val="009D73D8"/>
    <w:rsid w:val="009E2CE5"/>
    <w:rsid w:val="009E421A"/>
    <w:rsid w:val="009E5177"/>
    <w:rsid w:val="009E6F1D"/>
    <w:rsid w:val="009F2241"/>
    <w:rsid w:val="009F252E"/>
    <w:rsid w:val="009F39DB"/>
    <w:rsid w:val="009F6607"/>
    <w:rsid w:val="009F7039"/>
    <w:rsid w:val="009F76AF"/>
    <w:rsid w:val="009F7BA9"/>
    <w:rsid w:val="00A00057"/>
    <w:rsid w:val="00A00692"/>
    <w:rsid w:val="00A01C02"/>
    <w:rsid w:val="00A024F2"/>
    <w:rsid w:val="00A027FE"/>
    <w:rsid w:val="00A049F0"/>
    <w:rsid w:val="00A0621C"/>
    <w:rsid w:val="00A07851"/>
    <w:rsid w:val="00A0791F"/>
    <w:rsid w:val="00A121DA"/>
    <w:rsid w:val="00A124B8"/>
    <w:rsid w:val="00A15336"/>
    <w:rsid w:val="00A16AD1"/>
    <w:rsid w:val="00A214CA"/>
    <w:rsid w:val="00A22462"/>
    <w:rsid w:val="00A2330C"/>
    <w:rsid w:val="00A24380"/>
    <w:rsid w:val="00A253C0"/>
    <w:rsid w:val="00A25A02"/>
    <w:rsid w:val="00A26E36"/>
    <w:rsid w:val="00A27051"/>
    <w:rsid w:val="00A27358"/>
    <w:rsid w:val="00A2758D"/>
    <w:rsid w:val="00A27F60"/>
    <w:rsid w:val="00A307F7"/>
    <w:rsid w:val="00A3168E"/>
    <w:rsid w:val="00A31DB3"/>
    <w:rsid w:val="00A32F35"/>
    <w:rsid w:val="00A358EE"/>
    <w:rsid w:val="00A35B2B"/>
    <w:rsid w:val="00A35F14"/>
    <w:rsid w:val="00A3628F"/>
    <w:rsid w:val="00A4225F"/>
    <w:rsid w:val="00A42BE0"/>
    <w:rsid w:val="00A42F91"/>
    <w:rsid w:val="00A43E8A"/>
    <w:rsid w:val="00A4405E"/>
    <w:rsid w:val="00A52144"/>
    <w:rsid w:val="00A52B1A"/>
    <w:rsid w:val="00A55232"/>
    <w:rsid w:val="00A56019"/>
    <w:rsid w:val="00A56179"/>
    <w:rsid w:val="00A56E77"/>
    <w:rsid w:val="00A575F4"/>
    <w:rsid w:val="00A57804"/>
    <w:rsid w:val="00A6033A"/>
    <w:rsid w:val="00A66225"/>
    <w:rsid w:val="00A67058"/>
    <w:rsid w:val="00A6745E"/>
    <w:rsid w:val="00A73C92"/>
    <w:rsid w:val="00A743E7"/>
    <w:rsid w:val="00A74E4C"/>
    <w:rsid w:val="00A7550D"/>
    <w:rsid w:val="00A76ED1"/>
    <w:rsid w:val="00A772E9"/>
    <w:rsid w:val="00A7735D"/>
    <w:rsid w:val="00A81F62"/>
    <w:rsid w:val="00A82DA4"/>
    <w:rsid w:val="00A82F49"/>
    <w:rsid w:val="00A83F27"/>
    <w:rsid w:val="00A8448F"/>
    <w:rsid w:val="00A848EB"/>
    <w:rsid w:val="00A858BD"/>
    <w:rsid w:val="00A85BF0"/>
    <w:rsid w:val="00A85FB4"/>
    <w:rsid w:val="00A90DE5"/>
    <w:rsid w:val="00A91288"/>
    <w:rsid w:val="00A924E5"/>
    <w:rsid w:val="00A92642"/>
    <w:rsid w:val="00A947C6"/>
    <w:rsid w:val="00A966C2"/>
    <w:rsid w:val="00A97710"/>
    <w:rsid w:val="00AA021E"/>
    <w:rsid w:val="00AA19D7"/>
    <w:rsid w:val="00AA1EBC"/>
    <w:rsid w:val="00AA364B"/>
    <w:rsid w:val="00AA7F4B"/>
    <w:rsid w:val="00AB0837"/>
    <w:rsid w:val="00AB24A8"/>
    <w:rsid w:val="00AB332F"/>
    <w:rsid w:val="00AB6A22"/>
    <w:rsid w:val="00AB6E64"/>
    <w:rsid w:val="00AB76AC"/>
    <w:rsid w:val="00AC1C1A"/>
    <w:rsid w:val="00AC3A41"/>
    <w:rsid w:val="00AC43EF"/>
    <w:rsid w:val="00AC44BF"/>
    <w:rsid w:val="00AC4BE1"/>
    <w:rsid w:val="00AC5ADE"/>
    <w:rsid w:val="00AC5DC1"/>
    <w:rsid w:val="00AD22C2"/>
    <w:rsid w:val="00AD372C"/>
    <w:rsid w:val="00AD3F26"/>
    <w:rsid w:val="00AE0B6E"/>
    <w:rsid w:val="00AE37DD"/>
    <w:rsid w:val="00AE4745"/>
    <w:rsid w:val="00AE4E7A"/>
    <w:rsid w:val="00AE6528"/>
    <w:rsid w:val="00AF01E8"/>
    <w:rsid w:val="00AF096B"/>
    <w:rsid w:val="00AF0A4D"/>
    <w:rsid w:val="00AF1258"/>
    <w:rsid w:val="00AF5553"/>
    <w:rsid w:val="00AF6E12"/>
    <w:rsid w:val="00B01E52"/>
    <w:rsid w:val="00B04B5D"/>
    <w:rsid w:val="00B062B3"/>
    <w:rsid w:val="00B06860"/>
    <w:rsid w:val="00B06F0F"/>
    <w:rsid w:val="00B12C8E"/>
    <w:rsid w:val="00B156C3"/>
    <w:rsid w:val="00B16FAC"/>
    <w:rsid w:val="00B20055"/>
    <w:rsid w:val="00B20863"/>
    <w:rsid w:val="00B25CB5"/>
    <w:rsid w:val="00B27578"/>
    <w:rsid w:val="00B27FD3"/>
    <w:rsid w:val="00B308D3"/>
    <w:rsid w:val="00B3133E"/>
    <w:rsid w:val="00B354A9"/>
    <w:rsid w:val="00B371C9"/>
    <w:rsid w:val="00B379C7"/>
    <w:rsid w:val="00B4036B"/>
    <w:rsid w:val="00B40547"/>
    <w:rsid w:val="00B44184"/>
    <w:rsid w:val="00B442A5"/>
    <w:rsid w:val="00B44505"/>
    <w:rsid w:val="00B461B3"/>
    <w:rsid w:val="00B5384F"/>
    <w:rsid w:val="00B544A5"/>
    <w:rsid w:val="00B550FC"/>
    <w:rsid w:val="00B575A6"/>
    <w:rsid w:val="00B57750"/>
    <w:rsid w:val="00B6015D"/>
    <w:rsid w:val="00B602FB"/>
    <w:rsid w:val="00B61CB6"/>
    <w:rsid w:val="00B61D06"/>
    <w:rsid w:val="00B64AE2"/>
    <w:rsid w:val="00B7027F"/>
    <w:rsid w:val="00B70919"/>
    <w:rsid w:val="00B70C27"/>
    <w:rsid w:val="00B70C64"/>
    <w:rsid w:val="00B7161D"/>
    <w:rsid w:val="00B731DD"/>
    <w:rsid w:val="00B73BF7"/>
    <w:rsid w:val="00B761C2"/>
    <w:rsid w:val="00B80D16"/>
    <w:rsid w:val="00B83BAC"/>
    <w:rsid w:val="00B8434B"/>
    <w:rsid w:val="00B857EF"/>
    <w:rsid w:val="00B85871"/>
    <w:rsid w:val="00B85B1C"/>
    <w:rsid w:val="00B868DF"/>
    <w:rsid w:val="00B91771"/>
    <w:rsid w:val="00B93310"/>
    <w:rsid w:val="00B93556"/>
    <w:rsid w:val="00B936B8"/>
    <w:rsid w:val="00B94A3F"/>
    <w:rsid w:val="00B95043"/>
    <w:rsid w:val="00B96510"/>
    <w:rsid w:val="00B96A9C"/>
    <w:rsid w:val="00B97A75"/>
    <w:rsid w:val="00BA035A"/>
    <w:rsid w:val="00BA14E0"/>
    <w:rsid w:val="00BA3345"/>
    <w:rsid w:val="00BA3458"/>
    <w:rsid w:val="00BA4053"/>
    <w:rsid w:val="00BA43D8"/>
    <w:rsid w:val="00BA5E35"/>
    <w:rsid w:val="00BA72F5"/>
    <w:rsid w:val="00BB181D"/>
    <w:rsid w:val="00BB25D1"/>
    <w:rsid w:val="00BB3B21"/>
    <w:rsid w:val="00BB4AF5"/>
    <w:rsid w:val="00BB561C"/>
    <w:rsid w:val="00BB564B"/>
    <w:rsid w:val="00BB7191"/>
    <w:rsid w:val="00BB735B"/>
    <w:rsid w:val="00BB7D22"/>
    <w:rsid w:val="00BC1A1A"/>
    <w:rsid w:val="00BC1F18"/>
    <w:rsid w:val="00BC20F6"/>
    <w:rsid w:val="00BC3982"/>
    <w:rsid w:val="00BC3CBC"/>
    <w:rsid w:val="00BC4E2A"/>
    <w:rsid w:val="00BC53C2"/>
    <w:rsid w:val="00BC6554"/>
    <w:rsid w:val="00BD0281"/>
    <w:rsid w:val="00BD0DFB"/>
    <w:rsid w:val="00BD2E58"/>
    <w:rsid w:val="00BD2EA9"/>
    <w:rsid w:val="00BD2FF9"/>
    <w:rsid w:val="00BD3261"/>
    <w:rsid w:val="00BD3814"/>
    <w:rsid w:val="00BD49D3"/>
    <w:rsid w:val="00BD4B82"/>
    <w:rsid w:val="00BD559D"/>
    <w:rsid w:val="00BE1909"/>
    <w:rsid w:val="00BE2D23"/>
    <w:rsid w:val="00BE2FFD"/>
    <w:rsid w:val="00BE40D6"/>
    <w:rsid w:val="00BE739C"/>
    <w:rsid w:val="00BF0115"/>
    <w:rsid w:val="00BF1774"/>
    <w:rsid w:val="00BF42E2"/>
    <w:rsid w:val="00BF4D3D"/>
    <w:rsid w:val="00BF5BF9"/>
    <w:rsid w:val="00BF6BAB"/>
    <w:rsid w:val="00C007A5"/>
    <w:rsid w:val="00C009DB"/>
    <w:rsid w:val="00C0302E"/>
    <w:rsid w:val="00C046A7"/>
    <w:rsid w:val="00C047EF"/>
    <w:rsid w:val="00C07465"/>
    <w:rsid w:val="00C1364D"/>
    <w:rsid w:val="00C14B28"/>
    <w:rsid w:val="00C15501"/>
    <w:rsid w:val="00C16CE3"/>
    <w:rsid w:val="00C1720A"/>
    <w:rsid w:val="00C21EEA"/>
    <w:rsid w:val="00C21F37"/>
    <w:rsid w:val="00C22AD0"/>
    <w:rsid w:val="00C2363F"/>
    <w:rsid w:val="00C24DA9"/>
    <w:rsid w:val="00C24DC0"/>
    <w:rsid w:val="00C25CED"/>
    <w:rsid w:val="00C25DBF"/>
    <w:rsid w:val="00C30CA7"/>
    <w:rsid w:val="00C37C68"/>
    <w:rsid w:val="00C418F9"/>
    <w:rsid w:val="00C420C8"/>
    <w:rsid w:val="00C43ADB"/>
    <w:rsid w:val="00C4403A"/>
    <w:rsid w:val="00C450F3"/>
    <w:rsid w:val="00C451A4"/>
    <w:rsid w:val="00C50374"/>
    <w:rsid w:val="00C5073B"/>
    <w:rsid w:val="00C51F6A"/>
    <w:rsid w:val="00C54B6B"/>
    <w:rsid w:val="00C567D7"/>
    <w:rsid w:val="00C56F5C"/>
    <w:rsid w:val="00C57C86"/>
    <w:rsid w:val="00C57FA4"/>
    <w:rsid w:val="00C615CA"/>
    <w:rsid w:val="00C61AFE"/>
    <w:rsid w:val="00C62BA4"/>
    <w:rsid w:val="00C62C14"/>
    <w:rsid w:val="00C64692"/>
    <w:rsid w:val="00C64CD1"/>
    <w:rsid w:val="00C71EF9"/>
    <w:rsid w:val="00C724BF"/>
    <w:rsid w:val="00C73A56"/>
    <w:rsid w:val="00C7663B"/>
    <w:rsid w:val="00C80B2A"/>
    <w:rsid w:val="00C818D4"/>
    <w:rsid w:val="00C820FF"/>
    <w:rsid w:val="00C8556A"/>
    <w:rsid w:val="00C9033D"/>
    <w:rsid w:val="00C91D78"/>
    <w:rsid w:val="00C935DA"/>
    <w:rsid w:val="00C9514C"/>
    <w:rsid w:val="00C97654"/>
    <w:rsid w:val="00CA08ED"/>
    <w:rsid w:val="00CA14F8"/>
    <w:rsid w:val="00CA2F4F"/>
    <w:rsid w:val="00CA3B9B"/>
    <w:rsid w:val="00CA3E75"/>
    <w:rsid w:val="00CB1212"/>
    <w:rsid w:val="00CB2280"/>
    <w:rsid w:val="00CC1A2D"/>
    <w:rsid w:val="00CC1C44"/>
    <w:rsid w:val="00CC218C"/>
    <w:rsid w:val="00CC649A"/>
    <w:rsid w:val="00CC71D1"/>
    <w:rsid w:val="00CC7E41"/>
    <w:rsid w:val="00CD2A37"/>
    <w:rsid w:val="00CD407C"/>
    <w:rsid w:val="00CD60F7"/>
    <w:rsid w:val="00CD6E0E"/>
    <w:rsid w:val="00CE052D"/>
    <w:rsid w:val="00CE121C"/>
    <w:rsid w:val="00CE172B"/>
    <w:rsid w:val="00CE17D1"/>
    <w:rsid w:val="00CE25B6"/>
    <w:rsid w:val="00CE4B21"/>
    <w:rsid w:val="00CE6306"/>
    <w:rsid w:val="00CE6921"/>
    <w:rsid w:val="00CE70E9"/>
    <w:rsid w:val="00CF1A64"/>
    <w:rsid w:val="00CF3AB5"/>
    <w:rsid w:val="00CF49D6"/>
    <w:rsid w:val="00CF4D66"/>
    <w:rsid w:val="00D00597"/>
    <w:rsid w:val="00D01348"/>
    <w:rsid w:val="00D026B8"/>
    <w:rsid w:val="00D03688"/>
    <w:rsid w:val="00D05C97"/>
    <w:rsid w:val="00D074ED"/>
    <w:rsid w:val="00D07E49"/>
    <w:rsid w:val="00D106CE"/>
    <w:rsid w:val="00D11B7C"/>
    <w:rsid w:val="00D11C4D"/>
    <w:rsid w:val="00D123AF"/>
    <w:rsid w:val="00D161FF"/>
    <w:rsid w:val="00D20E21"/>
    <w:rsid w:val="00D23779"/>
    <w:rsid w:val="00D23F54"/>
    <w:rsid w:val="00D262E1"/>
    <w:rsid w:val="00D32B6E"/>
    <w:rsid w:val="00D335D6"/>
    <w:rsid w:val="00D33D3D"/>
    <w:rsid w:val="00D3508D"/>
    <w:rsid w:val="00D355A7"/>
    <w:rsid w:val="00D37BB3"/>
    <w:rsid w:val="00D41976"/>
    <w:rsid w:val="00D42015"/>
    <w:rsid w:val="00D42DD8"/>
    <w:rsid w:val="00D4646C"/>
    <w:rsid w:val="00D477B7"/>
    <w:rsid w:val="00D5049E"/>
    <w:rsid w:val="00D5067A"/>
    <w:rsid w:val="00D50AB7"/>
    <w:rsid w:val="00D5101E"/>
    <w:rsid w:val="00D51241"/>
    <w:rsid w:val="00D528B1"/>
    <w:rsid w:val="00D52916"/>
    <w:rsid w:val="00D53494"/>
    <w:rsid w:val="00D535E1"/>
    <w:rsid w:val="00D540FC"/>
    <w:rsid w:val="00D635E5"/>
    <w:rsid w:val="00D6391A"/>
    <w:rsid w:val="00D658A2"/>
    <w:rsid w:val="00D65B58"/>
    <w:rsid w:val="00D67005"/>
    <w:rsid w:val="00D672C6"/>
    <w:rsid w:val="00D7001E"/>
    <w:rsid w:val="00D70EA7"/>
    <w:rsid w:val="00D7186E"/>
    <w:rsid w:val="00D71F01"/>
    <w:rsid w:val="00D73776"/>
    <w:rsid w:val="00D755DD"/>
    <w:rsid w:val="00D772F9"/>
    <w:rsid w:val="00D77347"/>
    <w:rsid w:val="00D83F3A"/>
    <w:rsid w:val="00D85757"/>
    <w:rsid w:val="00D87DC7"/>
    <w:rsid w:val="00D93A51"/>
    <w:rsid w:val="00D97551"/>
    <w:rsid w:val="00D9764F"/>
    <w:rsid w:val="00DA0701"/>
    <w:rsid w:val="00DA0B2E"/>
    <w:rsid w:val="00DA2953"/>
    <w:rsid w:val="00DA4E4B"/>
    <w:rsid w:val="00DA61FB"/>
    <w:rsid w:val="00DB1423"/>
    <w:rsid w:val="00DB2F2A"/>
    <w:rsid w:val="00DB37B7"/>
    <w:rsid w:val="00DB6741"/>
    <w:rsid w:val="00DC0274"/>
    <w:rsid w:val="00DC0F74"/>
    <w:rsid w:val="00DC17D3"/>
    <w:rsid w:val="00DC286C"/>
    <w:rsid w:val="00DC371D"/>
    <w:rsid w:val="00DC4A09"/>
    <w:rsid w:val="00DC500B"/>
    <w:rsid w:val="00DC79BB"/>
    <w:rsid w:val="00DD0664"/>
    <w:rsid w:val="00DD3C4B"/>
    <w:rsid w:val="00DD59A3"/>
    <w:rsid w:val="00DD6257"/>
    <w:rsid w:val="00DD7B54"/>
    <w:rsid w:val="00DE2A45"/>
    <w:rsid w:val="00DE5988"/>
    <w:rsid w:val="00DE6686"/>
    <w:rsid w:val="00DF0A0F"/>
    <w:rsid w:val="00DF535E"/>
    <w:rsid w:val="00DF6E8F"/>
    <w:rsid w:val="00DF71D7"/>
    <w:rsid w:val="00E007D4"/>
    <w:rsid w:val="00E01AD1"/>
    <w:rsid w:val="00E01F51"/>
    <w:rsid w:val="00E0476D"/>
    <w:rsid w:val="00E07214"/>
    <w:rsid w:val="00E0773F"/>
    <w:rsid w:val="00E07D59"/>
    <w:rsid w:val="00E07E47"/>
    <w:rsid w:val="00E10D83"/>
    <w:rsid w:val="00E10F19"/>
    <w:rsid w:val="00E12035"/>
    <w:rsid w:val="00E1441C"/>
    <w:rsid w:val="00E17E48"/>
    <w:rsid w:val="00E202DA"/>
    <w:rsid w:val="00E20585"/>
    <w:rsid w:val="00E206D5"/>
    <w:rsid w:val="00E225CC"/>
    <w:rsid w:val="00E22898"/>
    <w:rsid w:val="00E32675"/>
    <w:rsid w:val="00E3435A"/>
    <w:rsid w:val="00E34704"/>
    <w:rsid w:val="00E34D58"/>
    <w:rsid w:val="00E357FA"/>
    <w:rsid w:val="00E36758"/>
    <w:rsid w:val="00E371FB"/>
    <w:rsid w:val="00E37311"/>
    <w:rsid w:val="00E41AD7"/>
    <w:rsid w:val="00E4666D"/>
    <w:rsid w:val="00E46C5B"/>
    <w:rsid w:val="00E47B20"/>
    <w:rsid w:val="00E51B36"/>
    <w:rsid w:val="00E52366"/>
    <w:rsid w:val="00E53101"/>
    <w:rsid w:val="00E53138"/>
    <w:rsid w:val="00E539BA"/>
    <w:rsid w:val="00E53C96"/>
    <w:rsid w:val="00E546A3"/>
    <w:rsid w:val="00E57550"/>
    <w:rsid w:val="00E60663"/>
    <w:rsid w:val="00E60737"/>
    <w:rsid w:val="00E61A3A"/>
    <w:rsid w:val="00E644D0"/>
    <w:rsid w:val="00E67046"/>
    <w:rsid w:val="00E70D2F"/>
    <w:rsid w:val="00E72ECA"/>
    <w:rsid w:val="00E80E05"/>
    <w:rsid w:val="00E81568"/>
    <w:rsid w:val="00E8188E"/>
    <w:rsid w:val="00E82EEE"/>
    <w:rsid w:val="00E83165"/>
    <w:rsid w:val="00E85E48"/>
    <w:rsid w:val="00E8637C"/>
    <w:rsid w:val="00E865F9"/>
    <w:rsid w:val="00E86C69"/>
    <w:rsid w:val="00E91F38"/>
    <w:rsid w:val="00E931A9"/>
    <w:rsid w:val="00E934A3"/>
    <w:rsid w:val="00E941EF"/>
    <w:rsid w:val="00E977B9"/>
    <w:rsid w:val="00EA1C3A"/>
    <w:rsid w:val="00EA23DC"/>
    <w:rsid w:val="00EA25A5"/>
    <w:rsid w:val="00EA49A1"/>
    <w:rsid w:val="00EA4D5B"/>
    <w:rsid w:val="00EA63A9"/>
    <w:rsid w:val="00EA71B2"/>
    <w:rsid w:val="00EB0E3D"/>
    <w:rsid w:val="00EB11D1"/>
    <w:rsid w:val="00EB1385"/>
    <w:rsid w:val="00EB1936"/>
    <w:rsid w:val="00EB1C1B"/>
    <w:rsid w:val="00EB5E40"/>
    <w:rsid w:val="00EB617A"/>
    <w:rsid w:val="00EB6F3D"/>
    <w:rsid w:val="00EC0094"/>
    <w:rsid w:val="00EC10CB"/>
    <w:rsid w:val="00EC2D6E"/>
    <w:rsid w:val="00EC32FC"/>
    <w:rsid w:val="00EC35F3"/>
    <w:rsid w:val="00EC45F6"/>
    <w:rsid w:val="00EC66B7"/>
    <w:rsid w:val="00EC7AC9"/>
    <w:rsid w:val="00ED110D"/>
    <w:rsid w:val="00ED2244"/>
    <w:rsid w:val="00ED358F"/>
    <w:rsid w:val="00ED42B3"/>
    <w:rsid w:val="00ED4615"/>
    <w:rsid w:val="00ED57E3"/>
    <w:rsid w:val="00EE0B21"/>
    <w:rsid w:val="00EE14D9"/>
    <w:rsid w:val="00EE14F2"/>
    <w:rsid w:val="00EE69FE"/>
    <w:rsid w:val="00EE77CF"/>
    <w:rsid w:val="00EF1032"/>
    <w:rsid w:val="00EF3B7C"/>
    <w:rsid w:val="00EF4376"/>
    <w:rsid w:val="00EF4B7D"/>
    <w:rsid w:val="00EF5154"/>
    <w:rsid w:val="00EF74BC"/>
    <w:rsid w:val="00F00108"/>
    <w:rsid w:val="00F0116E"/>
    <w:rsid w:val="00F02F31"/>
    <w:rsid w:val="00F04A37"/>
    <w:rsid w:val="00F05473"/>
    <w:rsid w:val="00F075C2"/>
    <w:rsid w:val="00F077AE"/>
    <w:rsid w:val="00F10221"/>
    <w:rsid w:val="00F13BD9"/>
    <w:rsid w:val="00F14687"/>
    <w:rsid w:val="00F16A33"/>
    <w:rsid w:val="00F20ABF"/>
    <w:rsid w:val="00F23A9A"/>
    <w:rsid w:val="00F260AB"/>
    <w:rsid w:val="00F26798"/>
    <w:rsid w:val="00F26EB2"/>
    <w:rsid w:val="00F30771"/>
    <w:rsid w:val="00F312C9"/>
    <w:rsid w:val="00F323BC"/>
    <w:rsid w:val="00F3270E"/>
    <w:rsid w:val="00F33259"/>
    <w:rsid w:val="00F379D6"/>
    <w:rsid w:val="00F4146A"/>
    <w:rsid w:val="00F42899"/>
    <w:rsid w:val="00F4461D"/>
    <w:rsid w:val="00F460F4"/>
    <w:rsid w:val="00F472D6"/>
    <w:rsid w:val="00F54DA3"/>
    <w:rsid w:val="00F56435"/>
    <w:rsid w:val="00F57E6F"/>
    <w:rsid w:val="00F617F9"/>
    <w:rsid w:val="00F63A6D"/>
    <w:rsid w:val="00F63ED1"/>
    <w:rsid w:val="00F651BB"/>
    <w:rsid w:val="00F66B50"/>
    <w:rsid w:val="00F677B6"/>
    <w:rsid w:val="00F70A38"/>
    <w:rsid w:val="00F7286A"/>
    <w:rsid w:val="00F773ED"/>
    <w:rsid w:val="00F77926"/>
    <w:rsid w:val="00F82BC9"/>
    <w:rsid w:val="00F83E53"/>
    <w:rsid w:val="00F83F3F"/>
    <w:rsid w:val="00F84D52"/>
    <w:rsid w:val="00F8663B"/>
    <w:rsid w:val="00F86EE5"/>
    <w:rsid w:val="00F87CF7"/>
    <w:rsid w:val="00F916C1"/>
    <w:rsid w:val="00F91A9C"/>
    <w:rsid w:val="00F91AEE"/>
    <w:rsid w:val="00F927F0"/>
    <w:rsid w:val="00F93D51"/>
    <w:rsid w:val="00F943FF"/>
    <w:rsid w:val="00F953FC"/>
    <w:rsid w:val="00F968B6"/>
    <w:rsid w:val="00F96C63"/>
    <w:rsid w:val="00FA01C0"/>
    <w:rsid w:val="00FA07AA"/>
    <w:rsid w:val="00FA2CCD"/>
    <w:rsid w:val="00FA5150"/>
    <w:rsid w:val="00FA593A"/>
    <w:rsid w:val="00FB0A17"/>
    <w:rsid w:val="00FB1C06"/>
    <w:rsid w:val="00FB1E18"/>
    <w:rsid w:val="00FB2FE8"/>
    <w:rsid w:val="00FB3B5C"/>
    <w:rsid w:val="00FB4D6E"/>
    <w:rsid w:val="00FB4D6F"/>
    <w:rsid w:val="00FB4E7C"/>
    <w:rsid w:val="00FB4ED9"/>
    <w:rsid w:val="00FB5E12"/>
    <w:rsid w:val="00FB6A8F"/>
    <w:rsid w:val="00FB7D3E"/>
    <w:rsid w:val="00FC119A"/>
    <w:rsid w:val="00FC1202"/>
    <w:rsid w:val="00FC1424"/>
    <w:rsid w:val="00FC29EE"/>
    <w:rsid w:val="00FC2F55"/>
    <w:rsid w:val="00FC4B44"/>
    <w:rsid w:val="00FC4E1D"/>
    <w:rsid w:val="00FC5635"/>
    <w:rsid w:val="00FC60AD"/>
    <w:rsid w:val="00FC6A56"/>
    <w:rsid w:val="00FC7A0F"/>
    <w:rsid w:val="00FC7A98"/>
    <w:rsid w:val="00FD1636"/>
    <w:rsid w:val="00FD2E38"/>
    <w:rsid w:val="00FD36AF"/>
    <w:rsid w:val="00FE0FEB"/>
    <w:rsid w:val="00FE1968"/>
    <w:rsid w:val="00FE20E6"/>
    <w:rsid w:val="00FE2C7A"/>
    <w:rsid w:val="00FE350A"/>
    <w:rsid w:val="00FE46D2"/>
    <w:rsid w:val="00FE6469"/>
    <w:rsid w:val="00FE7FC3"/>
    <w:rsid w:val="00FF0D18"/>
    <w:rsid w:val="00FF1FE3"/>
    <w:rsid w:val="00FF2379"/>
    <w:rsid w:val="00FF48CC"/>
    <w:rsid w:val="00FF5275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1EFAE"/>
  <w15:chartTrackingRefBased/>
  <w15:docId w15:val="{C5659DF4-20E2-44CF-972F-A8E9152C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97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D05C97"/>
    <w:pPr>
      <w:keepNext/>
      <w:keepLines/>
      <w:pBdr>
        <w:top w:val="single" w:sz="8" w:space="16" w:color="549E39" w:themeColor="accent1"/>
        <w:bottom w:val="single" w:sz="8" w:space="16" w:color="549E39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05C97"/>
    <w:pPr>
      <w:keepNext/>
      <w:keepLines/>
      <w:pBdr>
        <w:top w:val="single" w:sz="8" w:space="6" w:color="549E39" w:themeColor="accent1"/>
        <w:bottom w:val="single" w:sz="8" w:space="6" w:color="549E39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05C97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D05C97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5C97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C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05C97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05C97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C97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5C97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D05C97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D05C9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D05C97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5C97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5C97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549E39" w:themeColor="accent1" w:shadow="1" w:frame="1"/>
        <w:left w:val="single" w:sz="2" w:space="10" w:color="549E39" w:themeColor="accent1" w:shadow="1" w:frame="1"/>
        <w:bottom w:val="single" w:sz="2" w:space="10" w:color="549E39" w:themeColor="accent1" w:shadow="1" w:frame="1"/>
        <w:right w:val="single" w:sz="2" w:space="10" w:color="549E39" w:themeColor="accent1" w:shadow="1" w:frame="1"/>
      </w:pBdr>
      <w:ind w:left="1152" w:right="1152"/>
    </w:pPr>
    <w:rPr>
      <w:i/>
      <w:iCs/>
      <w:color w:val="549E39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5C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C97"/>
    <w:pPr>
      <w:spacing w:after="200" w:line="240" w:lineRule="auto"/>
    </w:pPr>
    <w:rPr>
      <w:i/>
      <w:iCs/>
      <w:color w:val="455F51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u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841714"/>
  </w:style>
  <w:style w:type="character" w:styleId="Emphasis">
    <w:name w:val="Emphasis"/>
    <w:basedOn w:val="DefaultParagraphFont"/>
    <w:uiPriority w:val="20"/>
    <w:unhideWhenUsed/>
    <w:qFormat/>
    <w:rsid w:val="00D05C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BA690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1FDDE" w:themeColor="accent4" w:themeTint="66"/>
        <w:left w:val="single" w:sz="4" w:space="0" w:color="71FDDE" w:themeColor="accent4" w:themeTint="66"/>
        <w:bottom w:val="single" w:sz="4" w:space="0" w:color="71FDDE" w:themeColor="accent4" w:themeTint="66"/>
        <w:right w:val="single" w:sz="4" w:space="0" w:color="71FDDE" w:themeColor="accent4" w:themeTint="66"/>
        <w:insideH w:val="single" w:sz="4" w:space="0" w:color="71FDDE" w:themeColor="accent4" w:themeTint="66"/>
        <w:insideV w:val="single" w:sz="4" w:space="0" w:color="71FD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6E1E7" w:themeColor="accent5" w:themeTint="66"/>
        <w:left w:val="single" w:sz="4" w:space="0" w:color="B6E1E7" w:themeColor="accent5" w:themeTint="66"/>
        <w:bottom w:val="single" w:sz="4" w:space="0" w:color="B6E1E7" w:themeColor="accent5" w:themeTint="66"/>
        <w:right w:val="single" w:sz="4" w:space="0" w:color="B6E1E7" w:themeColor="accent5" w:themeTint="66"/>
        <w:insideH w:val="single" w:sz="4" w:space="0" w:color="B6E1E7" w:themeColor="accent5" w:themeTint="66"/>
        <w:insideV w:val="single" w:sz="4" w:space="0" w:color="B6E1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D9E288" w:themeColor="accent3" w:themeTint="99"/>
        <w:bottom w:val="single" w:sz="2" w:space="0" w:color="D9E288" w:themeColor="accent3" w:themeTint="99"/>
        <w:insideH w:val="single" w:sz="2" w:space="0" w:color="D9E288" w:themeColor="accent3" w:themeTint="99"/>
        <w:insideV w:val="single" w:sz="2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28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2AFCCE" w:themeColor="accent4" w:themeTint="99"/>
        <w:bottom w:val="single" w:sz="2" w:space="0" w:color="2AFCCE" w:themeColor="accent4" w:themeTint="99"/>
        <w:insideH w:val="single" w:sz="2" w:space="0" w:color="2AFCCE" w:themeColor="accent4" w:themeTint="99"/>
        <w:insideV w:val="single" w:sz="2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AFCC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2D2DB" w:themeColor="accent5" w:themeTint="99"/>
        <w:bottom w:val="single" w:sz="2" w:space="0" w:color="92D2DB" w:themeColor="accent5" w:themeTint="99"/>
        <w:insideH w:val="single" w:sz="2" w:space="0" w:color="92D2DB" w:themeColor="accent5" w:themeTint="99"/>
        <w:insideV w:val="single" w:sz="2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D2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45CBF5" w:themeColor="accent6" w:themeTint="99"/>
        <w:bottom w:val="single" w:sz="2" w:space="0" w:color="45CBF5" w:themeColor="accent6" w:themeTint="99"/>
        <w:insideH w:val="single" w:sz="2" w:space="0" w:color="45CBF5" w:themeColor="accent6" w:themeTint="99"/>
        <w:insideV w:val="single" w:sz="2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CBF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71FD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83DCF8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D05C97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97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05C97"/>
    <w:rPr>
      <w:i/>
      <w:iCs/>
      <w:color w:val="549E3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05C97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05C97"/>
    <w:rPr>
      <w:i/>
      <w:iCs/>
      <w:color w:val="549E3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05C97"/>
    <w:rPr>
      <w:b/>
      <w:bCs/>
      <w:smallCaps/>
      <w:color w:val="549E3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D05C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bottom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bottom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bottom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bottom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bottom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0CF3A" w:themeColor="accent3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CF3A" w:themeColor="accent3"/>
          <w:right w:val="single" w:sz="4" w:space="0" w:color="C0CF3A" w:themeColor="accent3"/>
        </w:tcBorders>
      </w:tcPr>
    </w:tblStylePr>
    <w:tblStylePr w:type="band1Horz">
      <w:tblPr/>
      <w:tcPr>
        <w:tcBorders>
          <w:top w:val="single" w:sz="4" w:space="0" w:color="C0CF3A" w:themeColor="accent3"/>
          <w:bottom w:val="single" w:sz="4" w:space="0" w:color="C0CF3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CF3A" w:themeColor="accent3"/>
          <w:left w:val="nil"/>
        </w:tcBorders>
      </w:tcPr>
    </w:tblStylePr>
    <w:tblStylePr w:type="swCell">
      <w:tblPr/>
      <w:tcPr>
        <w:tcBorders>
          <w:top w:val="double" w:sz="4" w:space="0" w:color="C0CF3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29676" w:themeColor="accent4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9676" w:themeColor="accent4"/>
          <w:right w:val="single" w:sz="4" w:space="0" w:color="029676" w:themeColor="accent4"/>
        </w:tcBorders>
      </w:tcPr>
    </w:tblStylePr>
    <w:tblStylePr w:type="band1Horz">
      <w:tblPr/>
      <w:tcPr>
        <w:tcBorders>
          <w:top w:val="single" w:sz="4" w:space="0" w:color="029676" w:themeColor="accent4"/>
          <w:bottom w:val="single" w:sz="4" w:space="0" w:color="02967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9676" w:themeColor="accent4"/>
          <w:left w:val="nil"/>
        </w:tcBorders>
      </w:tcPr>
    </w:tblStylePr>
    <w:tblStylePr w:type="swCell">
      <w:tblPr/>
      <w:tcPr>
        <w:tcBorders>
          <w:top w:val="double" w:sz="4" w:space="0" w:color="02967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989B1" w:themeColor="accent6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89B1" w:themeColor="accent6"/>
          <w:right w:val="single" w:sz="4" w:space="0" w:color="0989B1" w:themeColor="accent6"/>
        </w:tcBorders>
      </w:tcPr>
    </w:tblStylePr>
    <w:tblStylePr w:type="band1Horz">
      <w:tblPr/>
      <w:tcPr>
        <w:tcBorders>
          <w:top w:val="single" w:sz="4" w:space="0" w:color="0989B1" w:themeColor="accent6"/>
          <w:bottom w:val="single" w:sz="4" w:space="0" w:color="0989B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89B1" w:themeColor="accent6"/>
          <w:left w:val="nil"/>
        </w:tcBorders>
      </w:tcPr>
    </w:tblStylePr>
    <w:tblStylePr w:type="swCell">
      <w:tblPr/>
      <w:tcPr>
        <w:tcBorders>
          <w:top w:val="double" w:sz="4" w:space="0" w:color="0989B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tblBorders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833" w:themeColor="accent2"/>
        <w:left w:val="single" w:sz="24" w:space="0" w:color="8AB833" w:themeColor="accent2"/>
        <w:bottom w:val="single" w:sz="24" w:space="0" w:color="8AB833" w:themeColor="accent2"/>
        <w:right w:val="single" w:sz="24" w:space="0" w:color="8AB833" w:themeColor="accent2"/>
      </w:tblBorders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CF3A" w:themeColor="accent3"/>
        <w:left w:val="single" w:sz="24" w:space="0" w:color="C0CF3A" w:themeColor="accent3"/>
        <w:bottom w:val="single" w:sz="24" w:space="0" w:color="C0CF3A" w:themeColor="accent3"/>
        <w:right w:val="single" w:sz="24" w:space="0" w:color="C0CF3A" w:themeColor="accent3"/>
      </w:tblBorders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9676" w:themeColor="accent4"/>
        <w:left w:val="single" w:sz="24" w:space="0" w:color="029676" w:themeColor="accent4"/>
        <w:bottom w:val="single" w:sz="24" w:space="0" w:color="029676" w:themeColor="accent4"/>
        <w:right w:val="single" w:sz="24" w:space="0" w:color="029676" w:themeColor="accent4"/>
      </w:tblBorders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B5C4" w:themeColor="accent5"/>
        <w:left w:val="single" w:sz="24" w:space="0" w:color="4AB5C4" w:themeColor="accent5"/>
        <w:bottom w:val="single" w:sz="24" w:space="0" w:color="4AB5C4" w:themeColor="accent5"/>
        <w:right w:val="single" w:sz="24" w:space="0" w:color="4AB5C4" w:themeColor="accent5"/>
      </w:tblBorders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989B1" w:themeColor="accent6"/>
        <w:left w:val="single" w:sz="24" w:space="0" w:color="0989B1" w:themeColor="accent6"/>
        <w:bottom w:val="single" w:sz="24" w:space="0" w:color="0989B1" w:themeColor="accent6"/>
        <w:right w:val="single" w:sz="24" w:space="0" w:color="0989B1" w:themeColor="accent6"/>
      </w:tblBorders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549E39" w:themeColor="accent1"/>
        <w:bottom w:val="single" w:sz="4" w:space="0" w:color="549E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49E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C0CF3A" w:themeColor="accent3"/>
        <w:bottom w:val="single" w:sz="4" w:space="0" w:color="C0CF3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CF3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4AB5C4" w:themeColor="accent5"/>
        <w:bottom w:val="single" w:sz="4" w:space="0" w:color="4AB5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AB5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0989B1" w:themeColor="accent6"/>
        <w:bottom w:val="single" w:sz="4" w:space="0" w:color="0989B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989B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8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8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8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8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CF3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CF3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CF3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CF3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967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967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967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967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B5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B5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B5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B5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89B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89B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89B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89B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5C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5C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D05C9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5C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5C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C97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3E762A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D05C97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D05C97"/>
  </w:style>
  <w:style w:type="paragraph" w:customStyle="1" w:styleId="ox-2750c551f1-msonormal">
    <w:name w:val="ox-2750c551f1-msonormal"/>
    <w:basedOn w:val="Normal"/>
    <w:rsid w:val="00B5384F"/>
    <w:pPr>
      <w:spacing w:before="100" w:beforeAutospacing="1" w:after="100" w:afterAutospacing="1" w:line="240" w:lineRule="auto"/>
      <w:jc w:val="left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Achievement">
    <w:name w:val="Achievement"/>
    <w:basedOn w:val="BodyText"/>
    <w:rsid w:val="00C14B28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customStyle="1" w:styleId="Default">
    <w:name w:val="Default"/>
    <w:rsid w:val="00C615CA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ng-scope">
    <w:name w:val="ng-scope"/>
    <w:basedOn w:val="DefaultParagraphFont"/>
    <w:rsid w:val="00484A9A"/>
  </w:style>
  <w:style w:type="character" w:customStyle="1" w:styleId="ListParagraphChar">
    <w:name w:val="List Paragraph Char"/>
    <w:link w:val="ListParagraph"/>
    <w:uiPriority w:val="34"/>
    <w:rsid w:val="00C046A7"/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07D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694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D3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adkatibi04@gmail.com" TargetMode="External"/><Relationship Id="rId13" Type="http://schemas.openxmlformats.org/officeDocument/2006/relationships/image" Target="media/image1.png"/><Relationship Id="rId18" Type="http://schemas.openxmlformats.org/officeDocument/2006/relationships/customXml" Target="ink/ink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ink/ink2.xm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o%20Awojide\AppData\Roaming\Microsoft\Templates\Creative%20resume,%20designed%20by%20MOO(2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0:57:43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0 24575,'0'6'0,"0"0"0,0-1 0,0 1 0,0 0 0,0 2 0,0-1 0,0 1 0,0-1 0,0 0 0,-2 0 0,0 1 0,0-1 0,-1 1 0,1 5 0,-2-6 0,0 8 0,0-5 0,0 2 0,0 1 0,0-1 0,0 0 0,0 2 0,1-1 0,-1 3 0,1-2 0,-1-2 0,1-1 0,0-2 0,0-1 0,1-1 0,0 0 0,1 1 0,-1-1 0,0 1 0,0-1 0,1 0 0,1-2 0,-1 0 0,-1 0 0,0 0 0,0 0 0,2-1 0,0 1 0,0-2 0,0 1 0,-4 3 0,3-3 0,-2 4 0,3-2 0,0 0 0,0-1 0,0 0 0,0-2 0,0 1 0,0-1 0,0 0 0,0 1 0,0-1 0,0 0 0,0 1 0,0-1 0,0 1 0,0 0 0,0 2 0,0 0 0,0 1 0,0-1 0,1 1 0,1-2 0,0-1 0,-1 0 0,1-1 0,0 1 0,0 1 0,-1-1 0,-1 0 0,2-1 0,-1 0 0,1-1 0,1 0 0,-1 1 0,0-1 0,1 0 0,-1 0 0,0 0 0,-1-1 0,1 1 0,0 1 0,1-1 0,0 2 0,0-1 0,0-1 0,-1 1 0,0-1 0,0 0 0,0-1 0,-1 1 0,1 0 0,-2 1 0,0 2 0,0-2 0,0 2 0,0-2 0,1-1 0,1-1 0,0 1 0,-1 0 0,0-1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0:57:24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195 183 24575,'0'8'0,"0"1"0,0 3 0,0 3 0,0 2 0,0-3 0,0-1 0,0-3 0,0 1 0,0-2 0,0 0 0,0-1 0,0 1 0,0 1 0,0-1 0,0-1 0,0-1 0,0 1 0,0 0 0,-1 0 0,-1-1 0,0 1 0,0-1 0,1 1 0,1-1 0,0 1 0,0-1 0,0 1 0,0-1 0,0 1 0,0-1 0,0 1 0,0-2 0,0-1 0,0 1 0,0-1 0,0 1 0,0-1 0,0 0 0,0 1 0,0 2 0,0-1 0,0 2 0,0-4 0,0 2 0,0 0 0,0 1 0,0-1 0,0 0 0,0-2 0,0-1 0,0-1 0,0 1 0,0-1 0,0 1 0,0-1 0,0 1 0,0-1 0,0 1 0,0-1 0,0 1 0,0-1 0,0 0 0,0 1 0,0-1 0,0 2 0,0 0 0,0 2 0,0 0 0,0-2 0,0-1 0,0 0 0,0-1 0,0 1 0,0-2 0,0-1 0</inkml:trace>
  <inkml:trace contextRef="#ctx0" brushRef="#br0" timeOffset="2858">1 461 24575,'8'0'0,"1"0"0,-2 0 0,0 0 0,0-3 0,1-2 0,1 1 0,-1-1 0,2 3 0,0-2 0,0-1 0,-1 0 0,-1 1 0,2 0 0,0 0 0,1-1 0,-1 0 0,0 0 0,0 0 0,0 1 0,0-1 0,0 0 0,-1-1 0,1 2 0,-1 0 0,1-1 0,0 1 0,-1 0 0,1 1 0,2 0 0,-4 1 0,-1-1 0,-4 1 0,2 0 0,-2 0 0,-2 2 0,-5 0 0,-2 2 0,-3-1 0,3 3 0,1-1 0,-1-1 0,3 0 0,1-2 0</inkml:trace>
  <inkml:trace contextRef="#ctx0" brushRef="#br0" timeOffset="5225">392 1 24575,'0'9'0,"0"0"0,0-5 0,0 0 0,0 0 0,0-1 0,0 1 0,0-1 0,0 1 0,0-1 0,0 0 0,0 1 0,0-1 0,0 1 0,0-1 0,0 1 0,0 0 0,0 2 0,0 1 0,0 0 0,0 1 0,0 1 0,0-3 0,0 2 0,0-2 0,0 1 0,0 1 0,0-1 0,0-1 0,0-1 0,0 0 0,0-2 0,0 1 0,0-1 0,0 0 0,0-1 0,0 0 0</inkml:trace>
  <inkml:trace contextRef="#ctx0" brushRef="#br0" timeOffset="9376">549 176 24575,'-4'8'0,"1"0"0,0-2 0,1-1 0,0-1 0,1 0 0,-1 0 0,-1 1 0,-1-1 0,0 1 0,0 0 0,2 1 0,-1 0 0,0 2 0,0-1 0,-1-1 0,1 0 0,-1-1 0,2 0 0,-1 1 0,0-1 0,0 1 0,-1 1 0,0-1 0,0 3 0,2-3 0,-1 1 0,1 0 0,-1 0 0,0 0 0,1 0 0,0-2 0,1-1 0,1 0 0,-1-1 0,-1 1 0,0-1 0,0 1 0,2-1 0,0 1 0,0-1 0,0 0 0,0 1 0,0-1 0,-2 1 0,0-1 0,0 1 0,1-1 0,1 0 0,0 2 0,0 0 0,0 2 0,0-2 0,0-1 0,0 0 0,0-1 0,0 1 0,0-1 0,0 0 0,0 1 0,0-1 0,0 0 0,0 1 0,0-1 0,0 2 0,0-1 0,0 1 0,0 0 0,0-2 0,0 2 0,0-2 0,0 0 0,0 1 0,0-1 0,0 0 0,0 1 0,0-1 0,0 0 0,0 2 0,0 1 0,0 0 0,0 1 0,0-2 0,0 0 0,0 0 0,0 0 0,0 0 0,0 2 0,1 0 0,0 0 0,1 1 0,0-2 0,0 0 0,0-1 0,0 0 0,-1-1 0,0 0 0,-1 0 0,0-1 0,1 0 0,1-2 0,-1-1 0,1 0 0</inkml:trace>
  <inkml:trace contextRef="#ctx0" brushRef="#br0" timeOffset="11925">566 233 24575,'2'5'0,"1"1"0,2 0 0,2 1 0,-1 0 0,1 2 0,0 0 0,0 2 0,-1-3 0,0 1 0,0-3 0,1 1 0,-1 0 0,-1 1 0,-2-1 0,1 0 0,0 1 0,-2-1 0,2 1 0,-3 0 0,1-2 0,0-1 0,0-2 0,0 2 0,1-1 0,-1 1 0,0 0 0,0 0 0,-1 0 0,-1 0 0,0 1 0,0-1 0,0 0 0,0 1 0,1-1 0,1 1 0,0-1 0,0 0 0,-2 1 0,0 1 0,0-1 0,0-1 0,0 1 0,0-1 0,0 2 0,0 1 0,0-1 0,0 0 0,0 0 0,0 1 0,0 0 0,0 0 0,0 1 0,0 1 0,0 0 0,0 2 0,0 1 0,0 0 0,0 0 0,0 0 0,0 0 0,0-1 0,0 0 0,0 0 0,0 0 0,0-2 0,0 0 0,0-2 0,0-1 0,0-1 0,0-1 0,0-1 0,0 0 0,0-2 0,0-1 0</inkml:trace>
  <inkml:trace contextRef="#ctx0" brushRef="#br0" timeOffset="14009">487 502 24575,'7'0'0,"-1"0"0,1 0 0,-3 0 0,4 0 0,-2 0 0,-1-2 0,10-6 0,-10 3 0,8-4 0,-10 7 0,0-1 0,1 0 0,-1 1 0,0-1 0,1 1 0,1-1 0,-1-1 0,1 2 0,-1-2 0,0 2 0,-1 0 0,1 0 0,-1 0 0,1 0 0,1-1 0,0-1 0,1 1 0,-1-1 0,-1 2 0,0 0 0,0 0 0,-1 0 0,1-2 0,0 1 0,0 1 0,-1 1 0,1 1 0,-1 0 0,-1-2 0,0 0 0,-1 0 0,-1 1 0,2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0:57:20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0 24575,'-7'2'0,"2"2"0,-2 4 0,-1 5 0,-3 2 0,-1-3 0,2-2 0,1-2 0,3 0 0,1 1 0,-1 1 0,-2-1 0,1 3 0,-3-1 0,4-2 0,-3 3 0,3-4 0,-2 2 0,1-1 0,1-1 0,0 1 0,0 2 0,0-1 0,-1 0 0,2-3 0,0 1 0,0-1 0,1 0 0,0 1 0,-1-1 0,0-2 0,1 1 0,1-2 0,0 1 0,1-1 0,-1 0 0,0 0 0,1-1 0,-1 2 0,1-1 0,0 1 0,0-1 0,2 0 0,-2-1 0,0 2 0,0-1 0,0 1 0,2-1 0,-1 1 0,-1 0 0,0 2 0,0-2 0,2-1 0,0-1 0,0 1 0,-1 0 0,0 0 0,-2 1 0,2-1 0,0 0 0,1-1 0,0 1 0,0-1 0,0 1 0,0-1 0,-2 0 0,1 1 0,-1 0 0,0-1 0,2 0 0,0 1 0,0-1 0,0 2 0,0 1 0,0 0 0,0 0 0,0-2 0,0-1 0,0 1 0,0-1 0,0 1 0,0 0 0,0 2 0,0-1 0,0 0 0,0-2 0,0 0 0,0 2 0,0 0 0,0 0 0,0 0 0,0-2 0,0 1 0,0-1 0,-2-1 0,0-1 0,1 0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0:57:15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1 24575,'-10'6'0,"-2"0"0,0 3 0,-2 2 0,1-1 0,3-1 0,3-1 0,3 0 0,0-2 0,-1 0 0,0-1 0,0 0 0,1 0 0,1 0 0,-1-1 0,-1 1 0,1 1 0,0-2 0,1 1 0,0-2 0,0 1 0,-2 1 0,0 3 0,0-2 0,0 2 0,-1-2 0,0 1 0,1 0 0,0 0 0,1 0 0,-2 1 0,0 0 0,2 0 0,-2-2 0,2-1 0,1 0 0,-1 0 0,3-1 0,1-1 0,3-1 0,1-4 0,1 0 0,1 0 0,0 0 0,2 2 0,1 0 0,0 0 0,1-2 0,0 0 0,0 0 0,0 1 0,0 0 0,-1-1 0,0 0 0,-1 0 0,2 1 0,0 1 0,1-1 0,-1-1 0,2 0 0,-1 0 0,2 1 0,0 0 0,0-1 0,0-1 0,1 2 0,1 0 0,1-2 0,-5 2 0,2-2 0,-5 3 0,1 0 0,0 0 0,-3 1 0,-2 1 0,-3 1 0,-1 2 0,0 2 0,0-1 0,0 3 0,-2-4 0,-1 3 0,-1 1 0,-2 1 0,1 1 0,0 3 0,-1 1 0,0 0 0,-1 0 0,-2 0 0,1-2 0,0 0 0,0 0 0,0-1 0,0 0 0,0 0 0,0 0 0,0 0 0,0-2 0,0 1 0,2 0 0,-2-1 0,0-1 0,0-1 0,0 1 0,2 1 0,1 0 0,-1 0 0,-3 0 0,2-4 0,-1 2 0,4-2 0,-2 1 0,1-1 0,-1-1 0,-1 0 0,-1 1 0,1 1 0,-2-1 0,1 0 0,0 0 0,1-2 0,2 1 0,0-1 0,1 0 0,0-1 0,0-2 0,0 0 0,2-2 0,0-1 0,2-1 0,0-1 0,0 1 0,0 0 0,0-1 0,0 1 0,0-1 0,0 1 0,-3-1 0,-2 1 0,-1 0 0,1 0 0,2 0 0,1-1 0,0 0 0,1 0 0,-1 1 0,0-1 0,0 1 0,1-2 0,1 1 0,0 1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0:57:47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 24575,'8'0'0,"1"0"0,-3 0 0,1 0 0,2 3 0,-2-2 0,1 2 0,-2-1 0,1 0 0,-1 1 0,-1 1 0,0-2 0,-1-1 0,0 0 0,-1 1 0,1 0 0,-1 0 0,1 1 0,-1-1 0,0 2 0,2 0 0,0 0 0,0-1 0,0 1 0,0 0 0,1-1 0,-1 1 0,1-1 0,-2 1 0,1 0 0,-1-1 0,-1 1 0,1-1 0,-2 1 0,2-2 0,-2 2 0,-1-2 0,1 1 0,0 3 0,0-1 0,1 0 0,1 1 0,-2-1 0,0 0 0,-2 1 0,0-1 0,0 1 0,2 1 0,0 1 0,0-1 0,-1 1 0,-1-1 0,0 1 0,0-1 0,0 1 0,0-1 0,0-1 0,0 0 0,0-1 0,0 1 0,0 0 0,0-1 0,0 0 0,0 1 0,0 0 0,0 2 0,0-1 0,0 2 0,0-2 0,0 1 0,0-2 0,0 1 0,0 3 0,0-1 0,0 1 0,0 0 0,0-2 0,0 0 0,0 0 0,0-1 0,0 0 0,-1-1 0,-1-1 0,-1 1 0,-1 0 0,2 0 0,-1 0 0,0-1 0,1 1 0,-1-1 0,1 1 0,-7 6 0,4-5 0,-5 5 0,5-7 0,0 0 0,1 0 0,1 0 0,-3-2 0,2 1 0,-1 1 0,0-1 0,-1 1 0,-1-1 0,0 0 0,2 0 0,1 0 0,0-1 0,0 0 0,0-1 0,0 0 0,0 0 0,1-2 0,-1 1 0,2 1 0,-1 0 0,1 0 0,-2 0 0,1 0 0,-1-1 0,1 2 0,-1-1 0,-1 0 0,2 0 0,-2-2 0,2 0 0,-1 0 0,1 0 0,-1 0 0,1 0 0,-1 0 0,1 1 0,-1 1 0,-1 0 0,0 0 0,0-2 0,0 0 0,2 0 0,0 0 0,-1 0 0,1-1 0,2-3 0,0-2 0,1 2 0,0 1 0</inkml:trace>
</inkml:ink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CE1BB-2CE1-4EEE-9DD7-945308841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C:\Users\Dipo Awojide\AppData\Roaming\Microsoft\Templates\Creative resume, designed by MOO(2).dotx</Template>
  <TotalTime>44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 Awojide</dc:creator>
  <cp:keywords/>
  <dc:description/>
  <cp:lastModifiedBy>Oludolapo Katibi</cp:lastModifiedBy>
  <cp:revision>12</cp:revision>
  <cp:lastPrinted>2020-03-31T14:16:00Z</cp:lastPrinted>
  <dcterms:created xsi:type="dcterms:W3CDTF">2022-07-26T10:46:00Z</dcterms:created>
  <dcterms:modified xsi:type="dcterms:W3CDTF">2022-07-26T11:58:00Z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_2015_ms_pID_725343">
    <vt:lpwstr>(2)JkVpNhZFREC8+hPeA6NSx0qkNvMs8Zg0RGp91KNHrpurvmLhLeCuWZhtO2HGfgaE1WXAtlh+
SEOWh97/+7uRJzHMIKy0reMniC7FDaEjxmtriooK6ylFA5jhVgy/XeGqaye/pQjOy5FPT2q8
w1eh350hnr686RkBaL/Nzne5+eNF7xpHPshZr1bxOiYLpKbrLCXY2NAgthxLTaDAMyaf+z8G
XSc8p83BHMwiQmAEtF</vt:lpwstr>
  </property>
  <property fmtid="{D5CDD505-2E9C-101B-9397-08002B2CF9AE}" pid="4" name="_2015_ms_pID_7253431">
    <vt:lpwstr>cEGOXCwgOAxvrDPtolkqZtSqAFC2aATf/vlUVSi2UAq1R3FRxk4qak
LnIU7VLfOHvGUUlCXqCRrwRvqLwM2hmpr60UREKWlV14RewQ/hf1bANlhlUi8W8r3uMnWhV9
i2ZYAQe+HVf+tg68F6E92a1/rMOlwGI8I/zia9mq4WBveQK+SEmQvOsHj0Ooun2QExNxDH7/
39soV6M0+jB8r6xg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1544956684</vt:lpwstr>
  </property>
</Properties>
</file>